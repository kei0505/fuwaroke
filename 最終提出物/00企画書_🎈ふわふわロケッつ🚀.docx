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BD00E" w14:textId="38264419" w:rsidR="00241993" w:rsidRPr="00E614C8" w:rsidRDefault="00E614C8" w:rsidP="00DA6C00">
      <w:pPr>
        <w:jc w:val="center"/>
        <w:rPr>
          <w:rFonts w:ascii="UD デジタル 教科書体 NP-R" w:eastAsia="UD デジタル 教科書体 NP-R"/>
          <w:sz w:val="40"/>
        </w:rPr>
      </w:pPr>
      <w:r w:rsidRPr="00E614C8">
        <w:rPr>
          <w:rFonts w:ascii="UD デジタル 教科書体 NP-R" w:eastAsia="UD デジタル 教科書体 NP-R" w:hint="eastAsia"/>
          <w:sz w:val="40"/>
        </w:rPr>
        <w:t>企画書</w:t>
      </w:r>
    </w:p>
    <w:p w14:paraId="515982C6" w14:textId="55793A81" w:rsidR="00E614C8" w:rsidRPr="00E614C8" w:rsidRDefault="00E614C8" w:rsidP="00E614C8">
      <w:pPr>
        <w:jc w:val="right"/>
        <w:rPr>
          <w:rFonts w:ascii="UD デジタル 教科書体 NP-R" w:eastAsia="UD デジタル 教科書体 NP-R"/>
        </w:rPr>
      </w:pPr>
      <w:r w:rsidRPr="00E614C8">
        <w:rPr>
          <w:rFonts w:ascii="UD デジタル 教科書体 NP-R" w:eastAsia="UD デジタル 教科書体 NP-R" w:hint="eastAsia"/>
        </w:rPr>
        <w:t>202</w:t>
      </w:r>
      <w:r w:rsidR="004559DC">
        <w:rPr>
          <w:rFonts w:ascii="UD デジタル 教科書体 NP-R" w:eastAsia="UD デジタル 教科書体 NP-R" w:hint="eastAsia"/>
        </w:rPr>
        <w:t>4</w:t>
      </w:r>
      <w:r w:rsidRPr="00E614C8">
        <w:rPr>
          <w:rFonts w:ascii="UD デジタル 教科書体 NP-R" w:eastAsia="UD デジタル 教科書体 NP-R" w:hint="eastAsia"/>
        </w:rPr>
        <w:t>年4月</w:t>
      </w:r>
      <w:r w:rsidR="002F7DD8">
        <w:rPr>
          <w:rFonts w:ascii="UD デジタル 教科書体 NP-R" w:eastAsia="UD デジタル 教科書体 NP-R"/>
        </w:rPr>
        <w:t>10</w:t>
      </w:r>
      <w:r w:rsidRPr="00E614C8">
        <w:rPr>
          <w:rFonts w:ascii="UD デジタル 教科書体 NP-R" w:eastAsia="UD デジタル 教科書体 NP-R" w:hint="eastAsia"/>
        </w:rPr>
        <w:t>日</w:t>
      </w:r>
    </w:p>
    <w:tbl>
      <w:tblPr>
        <w:tblStyle w:val="a4"/>
        <w:tblW w:w="0" w:type="auto"/>
        <w:tblLook w:val="04A0" w:firstRow="1" w:lastRow="0" w:firstColumn="1" w:lastColumn="0" w:noHBand="0" w:noVBand="1"/>
      </w:tblPr>
      <w:tblGrid>
        <w:gridCol w:w="1384"/>
        <w:gridCol w:w="8452"/>
      </w:tblGrid>
      <w:tr w:rsidR="00E614C8" w14:paraId="59F451E6" w14:textId="77777777" w:rsidTr="00E614C8">
        <w:tc>
          <w:tcPr>
            <w:tcW w:w="1384" w:type="dxa"/>
          </w:tcPr>
          <w:p w14:paraId="71FAD007" w14:textId="77777777" w:rsidR="00E614C8" w:rsidRDefault="00E614C8" w:rsidP="00E614C8">
            <w:pPr>
              <w:rPr>
                <w:rFonts w:ascii="UD デジタル 教科書体 NP-R" w:eastAsia="UD デジタル 教科書体 NP-R"/>
              </w:rPr>
            </w:pPr>
            <w:r>
              <w:rPr>
                <w:rFonts w:ascii="UD デジタル 教科書体 NP-R" w:eastAsia="UD デジタル 教科書体 NP-R" w:hint="eastAsia"/>
              </w:rPr>
              <w:t>チーム名</w:t>
            </w:r>
          </w:p>
        </w:tc>
        <w:tc>
          <w:tcPr>
            <w:tcW w:w="8452" w:type="dxa"/>
          </w:tcPr>
          <w:p w14:paraId="3E0B7E2D" w14:textId="25949AC8" w:rsidR="00E614C8" w:rsidRDefault="002E0882" w:rsidP="00E614C8">
            <w:pPr>
              <w:rPr>
                <w:rFonts w:ascii="UD デジタル 教科書体 NP-R" w:eastAsia="UD デジタル 教科書体 NP-R"/>
              </w:rPr>
            </w:pPr>
            <w:r>
              <w:rPr>
                <mc:AlternateContent>
                  <mc:Choice Requires="w16se">
                    <w:rFonts w:ascii="UD デジタル 教科書体 NP-R" w:eastAsia="UD デジタル 教科書体 NP-R" w:hint="eastAsia"/>
                  </mc:Choice>
                  <mc:Fallback>
                    <w:rFonts w:ascii="Segoe UI Emoji" w:eastAsia="Segoe UI Emoji" w:hAnsi="Segoe UI Emoji" w:cs="Segoe UI Emoji"/>
                  </mc:Fallback>
                </mc:AlternateContent>
              </w:rPr>
              <mc:AlternateContent>
                <mc:Choice Requires="w16se">
                  <w16se:symEx w16se:font="Segoe UI Emoji" w16se:char="1F388"/>
                </mc:Choice>
                <mc:Fallback>
                  <w:t>🎈</w:t>
                </mc:Fallback>
              </mc:AlternateContent>
            </w:r>
            <w:r w:rsidR="009B0E6A">
              <w:rPr>
                <w:rFonts w:ascii="UD デジタル 教科書体 NP-R" w:eastAsia="UD デジタル 教科書体 NP-R" w:hint="eastAsia"/>
              </w:rPr>
              <w:t>ふわふわロケッつ</w:t>
            </w:r>
            <w:r w:rsidR="009B0E6A" w:rsidRPr="48C9E090">
              <w:rPr>
                <w:rFonts w:ascii="Segoe UI Emoji" w:eastAsia="Segoe UI Emoji" w:hAnsi="Segoe UI Emoji" w:cs="Segoe UI Emoji"/>
              </w:rPr>
              <w:t>🚀</w:t>
            </w:r>
          </w:p>
        </w:tc>
      </w:tr>
      <w:tr w:rsidR="00E614C8" w14:paraId="46353149" w14:textId="77777777" w:rsidTr="00E614C8">
        <w:tc>
          <w:tcPr>
            <w:tcW w:w="1384" w:type="dxa"/>
          </w:tcPr>
          <w:p w14:paraId="0CF6BE52" w14:textId="77777777" w:rsidR="00E614C8" w:rsidRDefault="00E614C8" w:rsidP="00E614C8">
            <w:pPr>
              <w:rPr>
                <w:rFonts w:ascii="UD デジタル 教科書体 NP-R" w:eastAsia="UD デジタル 教科書体 NP-R"/>
              </w:rPr>
            </w:pPr>
            <w:r>
              <w:rPr>
                <w:rFonts w:ascii="UD デジタル 教科書体 NP-R" w:eastAsia="UD デジタル 教科書体 NP-R" w:hint="eastAsia"/>
              </w:rPr>
              <w:t>メンバ</w:t>
            </w:r>
          </w:p>
        </w:tc>
        <w:tc>
          <w:tcPr>
            <w:tcW w:w="8452" w:type="dxa"/>
          </w:tcPr>
          <w:p w14:paraId="70F01A7D" w14:textId="74F8580A" w:rsidR="00E614C8" w:rsidRDefault="00E614C8" w:rsidP="00E614C8">
            <w:pPr>
              <w:rPr>
                <w:rFonts w:ascii="UD デジタル 教科書体 NP-R" w:eastAsia="UD デジタル 教科書体 NP-R"/>
              </w:rPr>
            </w:pPr>
            <w:r>
              <w:rPr>
                <w:rFonts w:ascii="UD デジタル 教科書体 NP-R" w:eastAsia="UD デジタル 教科書体 NP-R" w:hint="eastAsia"/>
              </w:rPr>
              <w:t>（L）</w:t>
            </w:r>
            <w:r w:rsidR="002F7DD8">
              <w:rPr>
                <w:rFonts w:ascii="UD デジタル 教科書体 NP-R" w:eastAsia="UD デジタル 教科書体 NP-R" w:hint="eastAsia"/>
              </w:rPr>
              <w:t>村上</w:t>
            </w:r>
            <w:r>
              <w:rPr>
                <w:rFonts w:ascii="UD デジタル 教科書体 NP-R" w:eastAsia="UD デジタル 教科書体 NP-R" w:hint="eastAsia"/>
              </w:rPr>
              <w:t xml:space="preserve">　、</w:t>
            </w:r>
            <w:r w:rsidR="00E90619">
              <w:rPr>
                <w:rFonts w:ascii="UD デジタル 教科書体 NP-R" w:eastAsia="UD デジタル 教科書体 NP-R"/>
              </w:rPr>
              <w:t>（S</w:t>
            </w:r>
            <w:r w:rsidR="00E90619">
              <w:rPr>
                <w:rFonts w:ascii="UD デジタル 教科書体 NP-R" w:eastAsia="UD デジタル 教科書体 NP-R" w:hint="eastAsia"/>
              </w:rPr>
              <w:t>）</w:t>
            </w:r>
            <w:r w:rsidR="002F7DD8">
              <w:rPr>
                <w:rFonts w:ascii="UD デジタル 教科書体 NP-R" w:eastAsia="UD デジタル 教科書体 NP-R" w:hint="eastAsia"/>
              </w:rPr>
              <w:t>井石</w:t>
            </w:r>
            <w:r>
              <w:rPr>
                <w:rFonts w:ascii="UD デジタル 教科書体 NP-R" w:eastAsia="UD デジタル 教科書体 NP-R" w:hint="eastAsia"/>
              </w:rPr>
              <w:t xml:space="preserve">　、</w:t>
            </w:r>
            <w:r w:rsidR="002F7DD8">
              <w:rPr>
                <w:rFonts w:ascii="UD デジタル 教科書体 NP-R" w:eastAsia="UD デジタル 教科書体 NP-R" w:hint="eastAsia"/>
              </w:rPr>
              <w:t xml:space="preserve">宮本　</w:t>
            </w:r>
            <w:r>
              <w:rPr>
                <w:rFonts w:ascii="UD デジタル 教科書体 NP-R" w:eastAsia="UD デジタル 教科書体 NP-R" w:hint="eastAsia"/>
              </w:rPr>
              <w:t>、</w:t>
            </w:r>
            <w:r w:rsidR="002F7DD8">
              <w:rPr>
                <w:rFonts w:ascii="UD デジタル 教科書体 NP-R" w:eastAsia="UD デジタル 教科書体 NP-R" w:hint="eastAsia"/>
              </w:rPr>
              <w:t>前田　、山下　、平田</w:t>
            </w:r>
          </w:p>
        </w:tc>
      </w:tr>
      <w:tr w:rsidR="00E614C8" w14:paraId="26D1C211" w14:textId="77777777" w:rsidTr="00E614C8">
        <w:tc>
          <w:tcPr>
            <w:tcW w:w="1384" w:type="dxa"/>
          </w:tcPr>
          <w:p w14:paraId="01B08B60" w14:textId="77777777" w:rsidR="00E614C8" w:rsidRDefault="00E614C8" w:rsidP="00E614C8">
            <w:pPr>
              <w:rPr>
                <w:rFonts w:ascii="UD デジタル 教科書体 NP-R" w:eastAsia="UD デジタル 教科書体 NP-R"/>
              </w:rPr>
            </w:pPr>
            <w:r>
              <w:rPr>
                <w:rFonts w:ascii="UD デジタル 教科書体 NP-R" w:eastAsia="UD デジタル 教科書体 NP-R" w:hint="eastAsia"/>
              </w:rPr>
              <w:t>チームの目的</w:t>
            </w:r>
          </w:p>
        </w:tc>
        <w:tc>
          <w:tcPr>
            <w:tcW w:w="8452" w:type="dxa"/>
          </w:tcPr>
          <w:p w14:paraId="560206F5" w14:textId="55412A06" w:rsidR="00797684" w:rsidRDefault="00A43958" w:rsidP="00E614C8">
            <w:pPr>
              <w:rPr>
                <w:rFonts w:ascii="UD デジタル 教科書体 NP-R" w:eastAsia="UD デジタル 教科書体 NP-R"/>
              </w:rPr>
            </w:pPr>
            <w:r>
              <w:rPr>
                <w:rFonts w:ascii="UD デジタル 教科書体 NP-R" w:eastAsia="UD デジタル 教科書体 NP-R" w:hint="eastAsia"/>
              </w:rPr>
              <w:t>前回のチーム開発</w:t>
            </w:r>
            <w:r w:rsidR="00F97CD8">
              <w:rPr>
                <w:rFonts w:ascii="UD デジタル 教科書体 NP-R" w:eastAsia="UD デジタル 教科書体 NP-R" w:hint="eastAsia"/>
              </w:rPr>
              <w:t>の経験</w:t>
            </w:r>
            <w:r w:rsidR="00045680">
              <w:rPr>
                <w:rFonts w:ascii="UD デジタル 教科書体 NP-R" w:eastAsia="UD デジタル 教科書体 NP-R" w:hint="eastAsia"/>
              </w:rPr>
              <w:t>を活かし、</w:t>
            </w:r>
            <w:r w:rsidR="007A3834">
              <w:rPr>
                <w:rFonts w:ascii="UD デジタル 教科書体 NP-R" w:eastAsia="UD デジタル 教科書体 NP-R" w:hint="eastAsia"/>
              </w:rPr>
              <w:t>コミュニケーションを積極的に取</w:t>
            </w:r>
            <w:r w:rsidR="00E90347">
              <w:rPr>
                <w:rFonts w:ascii="UD デジタル 教科書体 NP-R" w:eastAsia="UD デジタル 教科書体 NP-R" w:hint="eastAsia"/>
              </w:rPr>
              <w:t>る。</w:t>
            </w:r>
            <w:r w:rsidR="007A3834">
              <w:rPr>
                <w:rFonts w:ascii="UD デジタル 教科書体 NP-R" w:eastAsia="UD デジタル 教科書体 NP-R" w:hint="eastAsia"/>
              </w:rPr>
              <w:t>その結果として、</w:t>
            </w:r>
            <w:r w:rsidR="000935BB">
              <w:rPr>
                <w:rFonts w:ascii="UD デジタル 教科書体 NP-R" w:eastAsia="UD デジタル 教科書体 NP-R" w:hint="eastAsia"/>
              </w:rPr>
              <w:t>社会に出</w:t>
            </w:r>
            <w:r w:rsidR="00101E78">
              <w:rPr>
                <w:rFonts w:ascii="UD デジタル 教科書体 NP-R" w:eastAsia="UD デジタル 教科書体 NP-R" w:hint="eastAsia"/>
              </w:rPr>
              <w:t>て、業務に取り組む</w:t>
            </w:r>
            <w:r w:rsidR="000935BB">
              <w:rPr>
                <w:rFonts w:ascii="UD デジタル 教科書体 NP-R" w:eastAsia="UD デジタル 教科書体 NP-R" w:hint="eastAsia"/>
              </w:rPr>
              <w:t>際</w:t>
            </w:r>
            <w:r w:rsidR="00080C41">
              <w:rPr>
                <w:rFonts w:ascii="UD デジタル 教科書体 NP-R" w:eastAsia="UD デジタル 教科書体 NP-R" w:hint="eastAsia"/>
              </w:rPr>
              <w:t>のコミュニケーション力が上がり</w:t>
            </w:r>
            <w:r w:rsidR="000935BB">
              <w:rPr>
                <w:rFonts w:ascii="UD デジタル 教科書体 NP-R" w:eastAsia="UD デジタル 教科書体 NP-R" w:hint="eastAsia"/>
              </w:rPr>
              <w:t>、</w:t>
            </w:r>
            <w:r w:rsidR="00AF7B3D">
              <w:rPr>
                <w:rFonts w:ascii="UD デジタル 教科書体 NP-R" w:eastAsia="UD デジタル 教科書体 NP-R" w:hint="eastAsia"/>
              </w:rPr>
              <w:t>効率化が図れると考える。</w:t>
            </w:r>
          </w:p>
        </w:tc>
      </w:tr>
    </w:tbl>
    <w:p w14:paraId="580ED094" w14:textId="7D6E7545" w:rsidR="00E614C8" w:rsidRDefault="005840B7" w:rsidP="005840B7">
      <w:pPr>
        <w:tabs>
          <w:tab w:val="left" w:pos="3667"/>
        </w:tabs>
        <w:rPr>
          <w:rFonts w:ascii="UD デジタル 教科書体 NP-R" w:eastAsia="UD デジタル 教科書体 NP-R"/>
        </w:rPr>
      </w:pPr>
      <w:r>
        <w:rPr>
          <w:rFonts w:ascii="UD デジタル 教科書体 NP-R" w:eastAsia="UD デジタル 教科書体 NP-R"/>
        </w:rPr>
        <w:tab/>
      </w:r>
    </w:p>
    <w:tbl>
      <w:tblPr>
        <w:tblStyle w:val="a4"/>
        <w:tblW w:w="0" w:type="auto"/>
        <w:tblLook w:val="04A0" w:firstRow="1" w:lastRow="0" w:firstColumn="1" w:lastColumn="0" w:noHBand="0" w:noVBand="1"/>
      </w:tblPr>
      <w:tblGrid>
        <w:gridCol w:w="1384"/>
        <w:gridCol w:w="8452"/>
      </w:tblGrid>
      <w:tr w:rsidR="00E614C8" w14:paraId="595E31E8" w14:textId="77777777" w:rsidTr="00E614C8">
        <w:tc>
          <w:tcPr>
            <w:tcW w:w="1384" w:type="dxa"/>
          </w:tcPr>
          <w:p w14:paraId="4B64A5C4" w14:textId="77777777" w:rsidR="00E614C8" w:rsidRDefault="00E614C8" w:rsidP="00E614C8">
            <w:pPr>
              <w:rPr>
                <w:rFonts w:ascii="UD デジタル 教科書体 NP-R" w:eastAsia="UD デジタル 教科書体 NP-R"/>
              </w:rPr>
            </w:pPr>
            <w:r>
              <w:rPr>
                <w:rFonts w:ascii="UD デジタル 教科書体 NP-R" w:eastAsia="UD デジタル 教科書体 NP-R" w:hint="eastAsia"/>
              </w:rPr>
              <w:t>企画名</w:t>
            </w:r>
          </w:p>
        </w:tc>
        <w:tc>
          <w:tcPr>
            <w:tcW w:w="8452" w:type="dxa"/>
          </w:tcPr>
          <w:p w14:paraId="6F382E89" w14:textId="74EBABFD" w:rsidR="00E614C8" w:rsidRDefault="00D364CA" w:rsidP="00E614C8">
            <w:pPr>
              <w:rPr>
                <w:rFonts w:ascii="UD デジタル 教科書体 NP-R" w:eastAsia="UD デジタル 教科書体 NP-R"/>
              </w:rPr>
            </w:pPr>
            <w:r>
              <w:rPr>
                <w:rFonts w:ascii="UD デジタル 教科書体 NP-R" w:eastAsia="UD デジタル 教科書体 NP-R"/>
              </w:rPr>
              <w:t>ASO</w:t>
            </w:r>
            <w:r w:rsidR="00BE41FA">
              <w:rPr>
                <w:rFonts w:ascii="UD デジタル 教科書体 NP-R" w:eastAsia="UD デジタル 教科書体 NP-R" w:hint="eastAsia"/>
              </w:rPr>
              <w:t>ちゃんねる</w:t>
            </w:r>
          </w:p>
        </w:tc>
      </w:tr>
      <w:tr w:rsidR="00E614C8" w14:paraId="704543FA" w14:textId="77777777" w:rsidTr="00E614C8">
        <w:tc>
          <w:tcPr>
            <w:tcW w:w="1384" w:type="dxa"/>
          </w:tcPr>
          <w:p w14:paraId="0DAD801B" w14:textId="77777777" w:rsidR="00E614C8" w:rsidRDefault="00E614C8" w:rsidP="00E614C8">
            <w:pPr>
              <w:rPr>
                <w:rFonts w:ascii="UD デジタル 教科書体 NP-R" w:eastAsia="UD デジタル 教科書体 NP-R"/>
              </w:rPr>
            </w:pPr>
            <w:r>
              <w:rPr>
                <w:rFonts w:ascii="UD デジタル 教科書体 NP-R" w:eastAsia="UD デジタル 教科書体 NP-R" w:hint="eastAsia"/>
              </w:rPr>
              <w:t>企画目的</w:t>
            </w:r>
          </w:p>
        </w:tc>
        <w:tc>
          <w:tcPr>
            <w:tcW w:w="8452" w:type="dxa"/>
          </w:tcPr>
          <w:p w14:paraId="3F385C9A" w14:textId="7670C9CF" w:rsidR="0073544F" w:rsidRDefault="002C1120" w:rsidP="00E614C8">
            <w:pPr>
              <w:rPr>
                <w:rFonts w:ascii="UD デジタル 教科書体 NP-R" w:eastAsia="UD デジタル 教科書体 NP-R"/>
              </w:rPr>
            </w:pPr>
            <w:r>
              <w:rPr>
                <w:rFonts w:ascii="UD デジタル 教科書体 NP-R" w:eastAsia="UD デジタル 教科書体 NP-R" w:hint="eastAsia"/>
              </w:rPr>
              <w:t>同じ</w:t>
            </w:r>
            <w:r w:rsidR="00A85402">
              <w:rPr>
                <w:rFonts w:ascii="UD デジタル 教科書体 NP-R" w:eastAsia="UD デジタル 教科書体 NP-R" w:hint="eastAsia"/>
              </w:rPr>
              <w:t>学年</w:t>
            </w:r>
            <w:r w:rsidR="00E16004">
              <w:rPr>
                <w:rFonts w:ascii="UD デジタル 教科書体 NP-R" w:eastAsia="UD デジタル 教科書体 NP-R" w:hint="eastAsia"/>
              </w:rPr>
              <w:t>では</w:t>
            </w:r>
            <w:r w:rsidR="00DE4CD5">
              <w:rPr>
                <w:rFonts w:ascii="UD デジタル 教科書体 NP-R" w:eastAsia="UD デジタル 教科書体 NP-R" w:hint="eastAsia"/>
              </w:rPr>
              <w:t>授業やイベントを通して</w:t>
            </w:r>
            <w:r w:rsidR="00046B58">
              <w:rPr>
                <w:rFonts w:ascii="UD デジタル 教科書体 NP-R" w:eastAsia="UD デジタル 教科書体 NP-R" w:hint="eastAsia"/>
              </w:rPr>
              <w:t>コミュニケーションをとる</w:t>
            </w:r>
            <w:r w:rsidR="006379EB">
              <w:rPr>
                <w:rFonts w:ascii="UD デジタル 教科書体 NP-R" w:eastAsia="UD デジタル 教科書体 NP-R" w:hint="eastAsia"/>
              </w:rPr>
              <w:t>機会があ</w:t>
            </w:r>
            <w:r w:rsidR="00DE4CD5">
              <w:rPr>
                <w:rFonts w:ascii="UD デジタル 教科書体 NP-R" w:eastAsia="UD デジタル 教科書体 NP-R" w:hint="eastAsia"/>
              </w:rPr>
              <w:t>るが、</w:t>
            </w:r>
            <w:r w:rsidR="00046B58">
              <w:rPr>
                <w:rFonts w:ascii="UD デジタル 教科書体 NP-R" w:eastAsia="UD デジタル 教科書体 NP-R" w:hint="eastAsia"/>
              </w:rPr>
              <w:t>違う学年の人たちと</w:t>
            </w:r>
            <w:r w:rsidR="00C47601">
              <w:rPr>
                <w:rFonts w:ascii="UD デジタル 教科書体 NP-R" w:eastAsia="UD デジタル 教科書体 NP-R" w:hint="eastAsia"/>
              </w:rPr>
              <w:t>は</w:t>
            </w:r>
            <w:r w:rsidR="00335F0C">
              <w:rPr>
                <w:rFonts w:ascii="UD デジタル 教科書体 NP-R" w:eastAsia="UD デジタル 教科書体 NP-R" w:hint="eastAsia"/>
              </w:rPr>
              <w:t>関わる</w:t>
            </w:r>
            <w:r w:rsidR="00343F3C">
              <w:rPr>
                <w:rFonts w:ascii="UD デジタル 教科書体 NP-R" w:eastAsia="UD デジタル 教科書体 NP-R" w:hint="eastAsia"/>
              </w:rPr>
              <w:t>ことがなく、</w:t>
            </w:r>
            <w:r w:rsidR="0073544F">
              <w:rPr>
                <w:rFonts w:ascii="UD デジタル 教科書体 NP-R" w:eastAsia="UD デジタル 教科書体 NP-R" w:hint="eastAsia"/>
              </w:rPr>
              <w:t>交流をする機会が</w:t>
            </w:r>
            <w:r w:rsidR="00780CF6">
              <w:rPr>
                <w:rFonts w:ascii="UD デジタル 教科書体 NP-R" w:eastAsia="UD デジタル 教科書体 NP-R" w:hint="eastAsia"/>
              </w:rPr>
              <w:t>少ないと感じた</w:t>
            </w:r>
            <w:r w:rsidR="0073544F">
              <w:rPr>
                <w:rFonts w:ascii="UD デジタル 教科書体 NP-R" w:eastAsia="UD デジタル 教科書体 NP-R" w:hint="eastAsia"/>
              </w:rPr>
              <w:t>。そこで、</w:t>
            </w:r>
            <w:r w:rsidR="004B4220">
              <w:rPr>
                <w:rFonts w:ascii="UD デジタル 教科書体 NP-R" w:eastAsia="UD デジタル 教科書体 NP-R" w:hint="eastAsia"/>
              </w:rPr>
              <w:t>学年関係なく</w:t>
            </w:r>
            <w:r w:rsidR="00845711">
              <w:rPr>
                <w:rFonts w:ascii="UD デジタル 教科書体 NP-R" w:eastAsia="UD デジタル 教科書体 NP-R" w:hint="eastAsia"/>
              </w:rPr>
              <w:t>簡単にコミュニケーションがとれる</w:t>
            </w:r>
            <w:r w:rsidR="006E6E82">
              <w:rPr>
                <w:rFonts w:ascii="UD デジタル 教科書体 NP-R" w:eastAsia="UD デジタル 教科書体 NP-R" w:hint="eastAsia"/>
              </w:rPr>
              <w:t>ツール</w:t>
            </w:r>
            <w:r w:rsidR="00733194">
              <w:rPr>
                <w:rFonts w:ascii="UD デジタル 教科書体 NP-R" w:eastAsia="UD デジタル 教科書体 NP-R" w:hint="eastAsia"/>
              </w:rPr>
              <w:t>を</w:t>
            </w:r>
            <w:r w:rsidR="006A0C05">
              <w:rPr>
                <w:rFonts w:ascii="UD デジタル 教科書体 NP-R" w:eastAsia="UD デジタル 教科書体 NP-R" w:hint="eastAsia"/>
              </w:rPr>
              <w:t>開発</w:t>
            </w:r>
            <w:r w:rsidR="002F6E07">
              <w:rPr>
                <w:rFonts w:ascii="UD デジタル 教科書体 NP-R" w:eastAsia="UD デジタル 教科書体 NP-R" w:hint="eastAsia"/>
              </w:rPr>
              <w:t>し、</w:t>
            </w:r>
            <w:r w:rsidR="0015344D">
              <w:rPr>
                <w:rFonts w:ascii="UD デジタル 教科書体 NP-R" w:eastAsia="UD デジタル 教科書体 NP-R" w:hint="eastAsia"/>
              </w:rPr>
              <w:t>みんなが</w:t>
            </w:r>
            <w:r w:rsidR="00A81D9C">
              <w:rPr>
                <w:rFonts w:ascii="UD デジタル 教科書体 NP-R" w:eastAsia="UD デジタル 教科書体 NP-R" w:hint="eastAsia"/>
              </w:rPr>
              <w:t>楽しい学校生活を</w:t>
            </w:r>
            <w:r w:rsidR="006D1CE7">
              <w:rPr>
                <w:rFonts w:ascii="UD デジタル 教科書体 NP-R" w:eastAsia="UD デジタル 教科書体 NP-R" w:hint="eastAsia"/>
              </w:rPr>
              <w:t>送れるように</w:t>
            </w:r>
            <w:r w:rsidR="009A7AB5">
              <w:rPr>
                <w:rFonts w:ascii="UD デジタル 教科書体 NP-R" w:eastAsia="UD デジタル 教科書体 NP-R" w:hint="eastAsia"/>
              </w:rPr>
              <w:t>できたら</w:t>
            </w:r>
            <w:r w:rsidR="006D1CE7">
              <w:rPr>
                <w:rFonts w:ascii="UD デジタル 教科書体 NP-R" w:eastAsia="UD デジタル 教科書体 NP-R" w:hint="eastAsia"/>
              </w:rPr>
              <w:t>いいなと</w:t>
            </w:r>
            <w:r w:rsidR="009A7AB5">
              <w:rPr>
                <w:rFonts w:ascii="UD デジタル 教科書体 NP-R" w:eastAsia="UD デジタル 教科書体 NP-R" w:hint="eastAsia"/>
              </w:rPr>
              <w:t>考えたため。</w:t>
            </w:r>
          </w:p>
        </w:tc>
      </w:tr>
      <w:tr w:rsidR="00E614C8" w14:paraId="0B241450" w14:textId="77777777" w:rsidTr="00E614C8">
        <w:tc>
          <w:tcPr>
            <w:tcW w:w="1384" w:type="dxa"/>
          </w:tcPr>
          <w:p w14:paraId="2C4DCB54" w14:textId="77777777" w:rsidR="00E614C8" w:rsidRDefault="00E614C8" w:rsidP="00E614C8">
            <w:pPr>
              <w:rPr>
                <w:rFonts w:ascii="UD デジタル 教科書体 NP-R" w:eastAsia="UD デジタル 教科書体 NP-R"/>
              </w:rPr>
            </w:pPr>
            <w:r>
              <w:rPr>
                <w:rFonts w:ascii="UD デジタル 教科書体 NP-R" w:eastAsia="UD デジタル 教科書体 NP-R" w:hint="eastAsia"/>
              </w:rPr>
              <w:t>企画概要</w:t>
            </w:r>
          </w:p>
        </w:tc>
        <w:tc>
          <w:tcPr>
            <w:tcW w:w="8452" w:type="dxa"/>
          </w:tcPr>
          <w:p w14:paraId="0E0EDE31" w14:textId="3978A176" w:rsidR="00760E96" w:rsidRDefault="00147323" w:rsidP="00E614C8">
            <w:pPr>
              <w:rPr>
                <w:rFonts w:ascii="UD デジタル 教科書体 NP-R" w:eastAsia="UD デジタル 教科書体 NP-R"/>
              </w:rPr>
            </w:pPr>
            <w:r>
              <w:rPr>
                <w:rFonts w:ascii="UD デジタル 教科書体 NP-R" w:eastAsia="UD デジタル 教科書体 NP-R" w:hint="eastAsia"/>
              </w:rPr>
              <w:t>会員登録必須の生徒</w:t>
            </w:r>
            <w:r w:rsidR="00BC7A29">
              <w:rPr>
                <w:rFonts w:ascii="UD デジタル 教科書体 NP-R" w:eastAsia="UD デジタル 教科書体 NP-R" w:hint="eastAsia"/>
              </w:rPr>
              <w:t>専用</w:t>
            </w:r>
            <w:r w:rsidR="00B83688">
              <w:rPr>
                <w:rFonts w:ascii="UD デジタル 教科書体 NP-R" w:eastAsia="UD デジタル 教科書体 NP-R" w:hint="eastAsia"/>
              </w:rPr>
              <w:t>掲示板のような</w:t>
            </w:r>
            <w:r w:rsidR="00BC7A29">
              <w:rPr>
                <w:rFonts w:ascii="UD デジタル 教科書体 NP-R" w:eastAsia="UD デジタル 教科書体 NP-R" w:hint="eastAsia"/>
              </w:rPr>
              <w:t>コミュニケーションツール</w:t>
            </w:r>
            <w:r w:rsidR="0097175A">
              <w:rPr>
                <w:rFonts w:ascii="UD デジタル 教科書体 NP-R" w:eastAsia="UD デジタル 教科書体 NP-R" w:hint="eastAsia"/>
              </w:rPr>
              <w:t>。</w:t>
            </w:r>
          </w:p>
          <w:p w14:paraId="2BC0CA51" w14:textId="7B67C2E7" w:rsidR="00FF3A0D" w:rsidRPr="00FF3A0D" w:rsidRDefault="00FF3A0D" w:rsidP="00E614C8">
            <w:pPr>
              <w:rPr>
                <w:rFonts w:ascii="UD デジタル 教科書体 NP-R" w:eastAsia="UD デジタル 教科書体 NP-R"/>
              </w:rPr>
            </w:pPr>
            <w:r>
              <w:rPr>
                <w:rFonts w:ascii="UD デジタル 教科書体 NP-R" w:eastAsia="UD デジタル 教科書体 NP-R" w:hint="eastAsia"/>
              </w:rPr>
              <w:t>学内での情報交換を簡単にするとともに学内で先輩後輩関係なく交流をはかる</w:t>
            </w:r>
            <w:r w:rsidR="001D6BCC">
              <w:rPr>
                <w:rFonts w:ascii="UD デジタル 教科書体 NP-R" w:eastAsia="UD デジタル 教科書体 NP-R" w:hint="eastAsia"/>
              </w:rPr>
              <w:t>。</w:t>
            </w:r>
          </w:p>
          <w:p w14:paraId="6F16A86C" w14:textId="6BF8EC86" w:rsidR="00797684" w:rsidRDefault="00F47692" w:rsidP="00E614C8">
            <w:pPr>
              <w:rPr>
                <w:rFonts w:ascii="UD デジタル 教科書体 NP-R" w:eastAsia="UD デジタル 教科書体 NP-R"/>
              </w:rPr>
            </w:pPr>
            <w:r>
              <w:rPr>
                <w:rFonts w:ascii="UD デジタル 教科書体 NP-R" w:eastAsia="UD デジタル 教科書体 NP-R" w:hint="eastAsia"/>
              </w:rPr>
              <w:t>掲示板のような</w:t>
            </w:r>
            <w:r w:rsidR="00E77E36">
              <w:rPr>
                <w:rFonts w:ascii="UD デジタル 教科書体 NP-R" w:eastAsia="UD デジタル 教科書体 NP-R" w:hint="eastAsia"/>
              </w:rPr>
              <w:t>感じで</w:t>
            </w:r>
            <w:r w:rsidR="00B84809">
              <w:rPr>
                <w:rFonts w:ascii="UD デジタル 教科書体 NP-R" w:eastAsia="UD デジタル 教科書体 NP-R" w:hint="eastAsia"/>
              </w:rPr>
              <w:t>、</w:t>
            </w:r>
            <w:r w:rsidR="00CF4704">
              <w:rPr>
                <w:rFonts w:ascii="UD デジタル 教科書体 NP-R" w:eastAsia="UD デジタル 教科書体 NP-R" w:hint="eastAsia"/>
              </w:rPr>
              <w:t>簡単に</w:t>
            </w:r>
            <w:r w:rsidR="00D278FE">
              <w:rPr>
                <w:rFonts w:ascii="UD デジタル 教科書体 NP-R" w:eastAsia="UD デジタル 教科書体 NP-R" w:hint="eastAsia"/>
              </w:rPr>
              <w:t>会話</w:t>
            </w:r>
            <w:r w:rsidR="001D6BCC">
              <w:rPr>
                <w:rFonts w:ascii="UD デジタル 教科書体 NP-R" w:eastAsia="UD デジタル 教科書体 NP-R" w:hint="eastAsia"/>
              </w:rPr>
              <w:t>をすることができる。</w:t>
            </w:r>
          </w:p>
          <w:p w14:paraId="31882187" w14:textId="75D66DFD" w:rsidR="001837F6" w:rsidRDefault="00D84495" w:rsidP="00E614C8">
            <w:pPr>
              <w:rPr>
                <w:rFonts w:ascii="UD デジタル 教科書体 NP-R" w:eastAsia="UD デジタル 教科書体 NP-R"/>
              </w:rPr>
            </w:pPr>
            <w:r>
              <w:rPr>
                <w:rFonts w:ascii="UD デジタル 教科書体 NP-R" w:eastAsia="UD デジタル 教科書体 NP-R" w:hint="eastAsia"/>
              </w:rPr>
              <w:t>自分で掲示板を立てることができ</w:t>
            </w:r>
            <w:r w:rsidR="002F5E1A">
              <w:rPr>
                <w:rFonts w:ascii="UD デジタル 教科書体 NP-R" w:eastAsia="UD デジタル 教科書体 NP-R" w:hint="eastAsia"/>
              </w:rPr>
              <w:t>、</w:t>
            </w:r>
            <w:r w:rsidR="006702E4">
              <w:rPr>
                <w:rFonts w:ascii="UD デジタル 教科書体 NP-R" w:eastAsia="UD デジタル 教科書体 NP-R" w:hint="eastAsia"/>
              </w:rPr>
              <w:t>同じ目的</w:t>
            </w:r>
            <w:r w:rsidR="006A0E52">
              <w:rPr>
                <w:rFonts w:ascii="UD デジタル 教科書体 NP-R" w:eastAsia="UD デジタル 教科書体 NP-R" w:hint="eastAsia"/>
              </w:rPr>
              <w:t>の</w:t>
            </w:r>
            <w:r w:rsidR="00414FD7">
              <w:rPr>
                <w:rFonts w:ascii="UD デジタル 教科書体 NP-R" w:eastAsia="UD デジタル 教科書体 NP-R" w:hint="eastAsia"/>
              </w:rPr>
              <w:t>人同士で集まって会話することもできる。</w:t>
            </w:r>
          </w:p>
          <w:p w14:paraId="629BB964" w14:textId="066FCEB9" w:rsidR="00BB6BF8" w:rsidRPr="00B518C9" w:rsidRDefault="003D0B63" w:rsidP="00E614C8">
            <w:pPr>
              <w:rPr>
                <w:rFonts w:ascii="UD デジタル 教科書体 NP-R" w:eastAsia="UD デジタル 教科書体 NP-R"/>
              </w:rPr>
            </w:pPr>
            <w:r>
              <w:rPr>
                <w:rFonts w:ascii="UD デジタル 教科書体 NP-R" w:eastAsia="UD デジタル 教科書体 NP-R" w:hint="eastAsia"/>
              </w:rPr>
              <w:t>マイページには自己紹介</w:t>
            </w:r>
            <w:r w:rsidR="00BB6BF8">
              <w:rPr>
                <w:rFonts w:ascii="UD デジタル 教科書体 NP-R" w:eastAsia="UD デジタル 教科書体 NP-R" w:hint="eastAsia"/>
              </w:rPr>
              <w:t>の登録ができる</w:t>
            </w:r>
            <w:r w:rsidR="00B46E45">
              <w:rPr>
                <w:rFonts w:ascii="UD デジタル 教科書体 NP-R" w:eastAsia="UD デジタル 教科書体 NP-R" w:hint="eastAsia"/>
              </w:rPr>
              <w:t>。</w:t>
            </w:r>
          </w:p>
        </w:tc>
      </w:tr>
    </w:tbl>
    <w:p w14:paraId="022BF285" w14:textId="77777777" w:rsidR="00E614C8" w:rsidRDefault="00E614C8" w:rsidP="00E614C8">
      <w:pPr>
        <w:rPr>
          <w:rFonts w:ascii="UD デジタル 教科書体 NP-R" w:eastAsia="UD デジタル 教科書体 NP-R"/>
        </w:rPr>
      </w:pPr>
    </w:p>
    <w:tbl>
      <w:tblPr>
        <w:tblStyle w:val="a4"/>
        <w:tblW w:w="0" w:type="auto"/>
        <w:tblLook w:val="04A0" w:firstRow="1" w:lastRow="0" w:firstColumn="1" w:lastColumn="0" w:noHBand="0" w:noVBand="1"/>
      </w:tblPr>
      <w:tblGrid>
        <w:gridCol w:w="1384"/>
        <w:gridCol w:w="8452"/>
      </w:tblGrid>
      <w:tr w:rsidR="00E614C8" w14:paraId="715D1413" w14:textId="77777777" w:rsidTr="00E614C8">
        <w:tc>
          <w:tcPr>
            <w:tcW w:w="1384" w:type="dxa"/>
          </w:tcPr>
          <w:p w14:paraId="6B03874B" w14:textId="77777777" w:rsidR="00E614C8" w:rsidRDefault="00E614C8" w:rsidP="00E614C8">
            <w:pPr>
              <w:rPr>
                <w:rFonts w:ascii="UD デジタル 教科書体 NP-R" w:eastAsia="UD デジタル 教科書体 NP-R"/>
              </w:rPr>
            </w:pPr>
            <w:r>
              <w:rPr>
                <w:rFonts w:ascii="UD デジタル 教科書体 NP-R" w:eastAsia="UD デジタル 教科書体 NP-R" w:hint="eastAsia"/>
              </w:rPr>
              <w:t>機能概要</w:t>
            </w:r>
          </w:p>
        </w:tc>
        <w:tc>
          <w:tcPr>
            <w:tcW w:w="8452" w:type="dxa"/>
          </w:tcPr>
          <w:p w14:paraId="1A0AF347" w14:textId="77777777" w:rsidR="0024050E" w:rsidRDefault="0024050E" w:rsidP="0024050E">
            <w:pPr>
              <w:rPr>
                <w:rFonts w:ascii="UD デジタル 教科書体 NP-R" w:eastAsia="UD デジタル 教科書体 NP-R"/>
              </w:rPr>
            </w:pPr>
            <w:r>
              <w:rPr>
                <w:rFonts w:ascii="UD デジタル 教科書体 NP-R" w:eastAsia="UD デジタル 教科書体 NP-R" w:hint="eastAsia"/>
              </w:rPr>
              <w:t>・</w:t>
            </w:r>
            <w:r w:rsidR="007C1394">
              <w:rPr>
                <w:rFonts w:ascii="UD デジタル 教科書体 NP-R" w:eastAsia="UD デジタル 教科書体 NP-R" w:hint="eastAsia"/>
              </w:rPr>
              <w:t>新規登録</w:t>
            </w:r>
            <w:r>
              <w:rPr>
                <w:rFonts w:ascii="UD デジタル 教科書体 NP-R" w:eastAsia="UD デジタル 教科書体 NP-R" w:hint="eastAsia"/>
              </w:rPr>
              <w:t>、</w:t>
            </w:r>
            <w:r w:rsidR="00291A7F">
              <w:rPr>
                <w:rFonts w:ascii="UD デジタル 教科書体 NP-R" w:eastAsia="UD デジタル 教科書体 NP-R" w:hint="eastAsia"/>
              </w:rPr>
              <w:t>ログイン</w:t>
            </w:r>
            <w:r>
              <w:rPr>
                <w:rFonts w:ascii="UD デジタル 教科書体 NP-R" w:eastAsia="UD デジタル 教科書体 NP-R" w:hint="eastAsia"/>
              </w:rPr>
              <w:t>、</w:t>
            </w:r>
            <w:r w:rsidR="00291A7F">
              <w:rPr>
                <w:rFonts w:ascii="UD デジタル 教科書体 NP-R" w:eastAsia="UD デジタル 教科書体 NP-R" w:hint="eastAsia"/>
              </w:rPr>
              <w:t>ログアウト</w:t>
            </w:r>
          </w:p>
          <w:p w14:paraId="14E4E232" w14:textId="026286EA" w:rsidR="0024050E" w:rsidRDefault="0024050E" w:rsidP="0024050E">
            <w:pPr>
              <w:rPr>
                <w:rFonts w:ascii="UD デジタル 教科書体 NP-R" w:eastAsia="UD デジタル 教科書体 NP-R"/>
              </w:rPr>
            </w:pPr>
            <w:r>
              <w:rPr>
                <w:rFonts w:ascii="UD デジタル 教科書体 NP-R" w:eastAsia="UD デジタル 教科書体 NP-R" w:hint="eastAsia"/>
              </w:rPr>
              <w:t>・</w:t>
            </w:r>
            <w:r w:rsidR="00291A7F">
              <w:rPr>
                <w:rFonts w:ascii="UD デジタル 教科書体 NP-R" w:eastAsia="UD デジタル 教科書体 NP-R" w:hint="eastAsia"/>
              </w:rPr>
              <w:t>マイページ</w:t>
            </w:r>
            <w:r w:rsidR="005D1200">
              <w:rPr>
                <w:rFonts w:ascii="UD デジタル 教科書体 NP-R" w:eastAsia="UD デジタル 教科書体 NP-R" w:hint="eastAsia"/>
              </w:rPr>
              <w:t>、</w:t>
            </w:r>
            <w:r w:rsidR="006D771C">
              <w:rPr>
                <w:rFonts w:ascii="UD デジタル 教科書体 NP-R" w:eastAsia="UD デジタル 教科書体 NP-R" w:hint="eastAsia"/>
              </w:rPr>
              <w:t>投稿</w:t>
            </w:r>
            <w:r w:rsidR="005D1200">
              <w:rPr>
                <w:rFonts w:ascii="UD デジタル 教科書体 NP-R" w:eastAsia="UD デジタル 教科書体 NP-R" w:hint="eastAsia"/>
              </w:rPr>
              <w:t>履歴、それに対する返信確認</w:t>
            </w:r>
          </w:p>
          <w:p w14:paraId="016A442F" w14:textId="3A8EBEC8" w:rsidR="00E614C8" w:rsidRDefault="0024050E" w:rsidP="0024050E">
            <w:pPr>
              <w:rPr>
                <w:rFonts w:ascii="UD デジタル 教科書体 NP-R" w:eastAsia="UD デジタル 教科書体 NP-R"/>
              </w:rPr>
            </w:pPr>
            <w:r>
              <w:rPr>
                <w:rFonts w:ascii="UD デジタル 教科書体 NP-R" w:eastAsia="UD デジタル 教科書体 NP-R" w:hint="eastAsia"/>
              </w:rPr>
              <w:t>・</w:t>
            </w:r>
            <w:r w:rsidR="0001578A">
              <w:rPr>
                <w:rFonts w:ascii="UD デジタル 教科書体 NP-R" w:eastAsia="UD デジタル 教科書体 NP-R" w:hint="eastAsia"/>
              </w:rPr>
              <w:t>掲示板</w:t>
            </w:r>
            <w:r w:rsidR="00FC4765">
              <w:rPr>
                <w:rFonts w:ascii="UD デジタル 教科書体 NP-R" w:eastAsia="UD デジタル 教科書体 NP-R" w:hint="eastAsia"/>
              </w:rPr>
              <w:t>の</w:t>
            </w:r>
            <w:r w:rsidR="007A5DEB">
              <w:rPr>
                <w:rFonts w:ascii="UD デジタル 教科書体 NP-R" w:eastAsia="UD デジタル 教科書体 NP-R" w:hint="eastAsia"/>
              </w:rPr>
              <w:t>作成</w:t>
            </w:r>
            <w:r w:rsidR="00CE5CEB">
              <w:rPr>
                <w:rFonts w:ascii="UD デジタル 教科書体 NP-R" w:eastAsia="UD デジタル 教科書体 NP-R" w:hint="eastAsia"/>
              </w:rPr>
              <w:t>・検索</w:t>
            </w:r>
            <w:r w:rsidR="00D96DF1">
              <w:rPr>
                <w:rFonts w:ascii="UD デジタル 教科書体 NP-R" w:eastAsia="UD デジタル 教科書体 NP-R" w:hint="eastAsia"/>
              </w:rPr>
              <w:t>(タイトル</w:t>
            </w:r>
            <w:r w:rsidR="004564EA">
              <w:rPr>
                <w:rFonts w:ascii="UD デジタル 教科書体 NP-R" w:eastAsia="UD デジタル 教科書体 NP-R" w:hint="eastAsia"/>
              </w:rPr>
              <w:t>・カテゴリー</w:t>
            </w:r>
            <w:r w:rsidR="00D96DF1">
              <w:rPr>
                <w:rFonts w:ascii="UD デジタル 教科書体 NP-R" w:eastAsia="UD デジタル 教科書体 NP-R" w:hint="eastAsia"/>
              </w:rPr>
              <w:t>)</w:t>
            </w:r>
            <w:r w:rsidR="007A5DEB">
              <w:rPr>
                <w:rFonts w:ascii="UD デジタル 教科書体 NP-R" w:eastAsia="UD デジタル 教科書体 NP-R" w:hint="eastAsia"/>
              </w:rPr>
              <w:t>・</w:t>
            </w:r>
            <w:r w:rsidR="00FC4765">
              <w:rPr>
                <w:rFonts w:ascii="UD デジタル 教科書体 NP-R" w:eastAsia="UD デジタル 教科書体 NP-R" w:hint="eastAsia"/>
              </w:rPr>
              <w:t>投稿、</w:t>
            </w:r>
            <w:r w:rsidR="000C3162">
              <w:rPr>
                <w:rFonts w:ascii="UD デジタル 教科書体 NP-R" w:eastAsia="UD デジタル 教科書体 NP-R" w:hint="eastAsia"/>
              </w:rPr>
              <w:t>タグ付、</w:t>
            </w:r>
            <w:r w:rsidR="002F7DD8">
              <w:rPr>
                <w:rFonts w:ascii="UD デジタル 教科書体 NP-R" w:eastAsia="UD デジタル 教科書体 NP-R" w:hint="eastAsia"/>
              </w:rPr>
              <w:t>メンション、</w:t>
            </w:r>
            <w:r w:rsidR="00291A7F">
              <w:rPr>
                <w:rFonts w:ascii="UD デジタル 教科書体 NP-R" w:eastAsia="UD デジタル 教科書体 NP-R" w:hint="eastAsia"/>
              </w:rPr>
              <w:t>禁止用語</w:t>
            </w:r>
          </w:p>
          <w:p w14:paraId="2117043D" w14:textId="3CBF11B2" w:rsidR="00410ABB" w:rsidRPr="00F52307" w:rsidRDefault="0003628D" w:rsidP="0024050E">
            <w:pPr>
              <w:rPr>
                <w:rFonts w:ascii="UD デジタル 教科書体 NP-R" w:eastAsia="UD デジタル 教科書体 NP-R"/>
              </w:rPr>
            </w:pPr>
            <w:r>
              <w:rPr>
                <w:rFonts w:ascii="UD デジタル 教科書体 NP-R" w:eastAsia="UD デジタル 教科書体 NP-R" w:hint="eastAsia"/>
              </w:rPr>
              <w:t>・雑談と質問の2つ分ける、上限の設定、ニックネーム</w:t>
            </w:r>
          </w:p>
          <w:p w14:paraId="2C591A92" w14:textId="6321D409" w:rsidR="0007499D" w:rsidRDefault="00B518C9" w:rsidP="0024050E">
            <w:pPr>
              <w:rPr>
                <w:rFonts w:ascii="UD デジタル 教科書体 NP-R" w:eastAsia="UD デジタル 教科書体 NP-R"/>
              </w:rPr>
            </w:pPr>
            <w:r>
              <w:rPr>
                <w:rFonts w:ascii="UD デジタル 教科書体 NP-R" w:eastAsia="UD デジタル 教科書体 NP-R" w:hint="eastAsia"/>
              </w:rPr>
              <w:t>（</w:t>
            </w:r>
            <w:r w:rsidR="00D80202">
              <w:rPr>
                <w:rFonts w:ascii="UD デジタル 教科書体 NP-R" w:eastAsia="UD デジタル 教科書体 NP-R" w:hint="eastAsia"/>
              </w:rPr>
              <w:t>余裕があれば</w:t>
            </w:r>
            <w:r>
              <w:rPr>
                <w:rFonts w:ascii="UD デジタル 教科書体 NP-R" w:eastAsia="UD デジタル 教科書体 NP-R" w:hint="eastAsia"/>
              </w:rPr>
              <w:t>）</w:t>
            </w:r>
            <w:r w:rsidR="001345AD">
              <w:rPr>
                <w:rFonts w:ascii="UD デジタル 教科書体 NP-R" w:eastAsia="UD デジタル 教科書体 NP-R" w:hint="eastAsia"/>
              </w:rPr>
              <w:t>掲示板のアクセスの人気順、</w:t>
            </w:r>
            <w:r w:rsidR="00931B1A">
              <w:rPr>
                <w:rFonts w:ascii="UD デジタル 教科書体 NP-R" w:eastAsia="UD デジタル 教科書体 NP-R" w:hint="eastAsia"/>
              </w:rPr>
              <w:t>新着順</w:t>
            </w:r>
            <w:r w:rsidR="00E3653A">
              <w:rPr>
                <w:rFonts w:ascii="UD デジタル 教科書体 NP-R" w:eastAsia="UD デジタル 教科書体 NP-R" w:hint="eastAsia"/>
              </w:rPr>
              <w:t>、翻訳機能</w:t>
            </w:r>
            <w:r w:rsidR="009F1AB2">
              <w:rPr>
                <w:rFonts w:ascii="UD デジタル 教科書体 NP-R" w:eastAsia="UD デジタル 教科書体 NP-R" w:hint="eastAsia"/>
              </w:rPr>
              <w:t>、</w:t>
            </w:r>
            <w:r w:rsidR="0003628D">
              <w:rPr>
                <w:rFonts w:ascii="UD デジタル 教科書体 NP-R" w:eastAsia="UD デジタル 教科書体 NP-R" w:hint="eastAsia"/>
              </w:rPr>
              <w:t>リアクション</w:t>
            </w:r>
          </w:p>
        </w:tc>
      </w:tr>
    </w:tbl>
    <w:p w14:paraId="6DF2FCCC" w14:textId="273B998B" w:rsidR="00E614C8" w:rsidRPr="00E614C8" w:rsidRDefault="00797684" w:rsidP="0007499D">
      <w:pPr>
        <w:jc w:val="right"/>
        <w:rPr>
          <w:rFonts w:ascii="UD デジタル 教科書体 NP-R" w:eastAsia="UD デジタル 教科書体 NP-R"/>
        </w:rPr>
      </w:pPr>
      <w:r>
        <w:rPr>
          <w:rFonts w:ascii="UD デジタル 教科書体 NP-R" w:eastAsia="UD デジタル 教科書体 NP-R" w:hint="eastAsia"/>
        </w:rPr>
        <w:t>※内容に応じて枠を広げる</w:t>
      </w:r>
    </w:p>
    <w:sectPr w:rsidR="00E614C8" w:rsidRPr="00E614C8" w:rsidSect="002805EF">
      <w:pgSz w:w="11906" w:h="16838" w:code="9"/>
      <w:pgMar w:top="851" w:right="1134" w:bottom="851" w:left="1134" w:header="851" w:footer="992" w:gutter="0"/>
      <w:cols w:space="425"/>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BD5B6" w14:textId="77777777" w:rsidR="00BB5BED" w:rsidRDefault="00BB5BED" w:rsidP="001B78D6">
      <w:r>
        <w:separator/>
      </w:r>
    </w:p>
  </w:endnote>
  <w:endnote w:type="continuationSeparator" w:id="0">
    <w:p w14:paraId="05E87EBD" w14:textId="77777777" w:rsidR="00BB5BED" w:rsidRDefault="00BB5BED" w:rsidP="001B78D6">
      <w:r>
        <w:continuationSeparator/>
      </w:r>
    </w:p>
  </w:endnote>
  <w:endnote w:type="continuationNotice" w:id="1">
    <w:p w14:paraId="59CD33A1" w14:textId="77777777" w:rsidR="00BB5BED" w:rsidRDefault="00BB5B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UD デジタル 教科書体 NP-R">
    <w:altName w:val="Yu Gothic"/>
    <w:panose1 w:val="02020400000000000000"/>
    <w:charset w:val="80"/>
    <w:family w:val="roman"/>
    <w:pitch w:val="variable"/>
    <w:sig w:usb0="800002A3" w:usb1="2AC7ECFA" w:usb2="00000010" w:usb3="00000000" w:csb0="0002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B5710" w14:textId="77777777" w:rsidR="00BB5BED" w:rsidRDefault="00BB5BED" w:rsidP="001B78D6">
      <w:r>
        <w:separator/>
      </w:r>
    </w:p>
  </w:footnote>
  <w:footnote w:type="continuationSeparator" w:id="0">
    <w:p w14:paraId="631BC820" w14:textId="77777777" w:rsidR="00BB5BED" w:rsidRDefault="00BB5BED" w:rsidP="001B78D6">
      <w:r>
        <w:continuationSeparator/>
      </w:r>
    </w:p>
  </w:footnote>
  <w:footnote w:type="continuationNotice" w:id="1">
    <w:p w14:paraId="1A6C60AE" w14:textId="77777777" w:rsidR="00BB5BED" w:rsidRDefault="00BB5B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A6FC2"/>
    <w:multiLevelType w:val="hybridMultilevel"/>
    <w:tmpl w:val="7FA0BD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614994"/>
    <w:multiLevelType w:val="hybridMultilevel"/>
    <w:tmpl w:val="DB4209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DC3892"/>
    <w:multiLevelType w:val="hybridMultilevel"/>
    <w:tmpl w:val="DB46C5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BCB62DE"/>
    <w:multiLevelType w:val="hybridMultilevel"/>
    <w:tmpl w:val="6A5CB080"/>
    <w:lvl w:ilvl="0" w:tplc="D22C6E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27A6584"/>
    <w:multiLevelType w:val="hybridMultilevel"/>
    <w:tmpl w:val="92822E48"/>
    <w:lvl w:ilvl="0" w:tplc="E2D0C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7B32C14"/>
    <w:multiLevelType w:val="hybridMultilevel"/>
    <w:tmpl w:val="8A14BE5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9467EA4"/>
    <w:multiLevelType w:val="hybridMultilevel"/>
    <w:tmpl w:val="667AD6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9C74263"/>
    <w:multiLevelType w:val="hybridMultilevel"/>
    <w:tmpl w:val="454CFE9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CEB237C"/>
    <w:multiLevelType w:val="hybridMultilevel"/>
    <w:tmpl w:val="EFC4F8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984769944">
    <w:abstractNumId w:val="3"/>
  </w:num>
  <w:num w:numId="2" w16cid:durableId="1750419730">
    <w:abstractNumId w:val="1"/>
  </w:num>
  <w:num w:numId="3" w16cid:durableId="1294865978">
    <w:abstractNumId w:val="6"/>
  </w:num>
  <w:num w:numId="4" w16cid:durableId="968128105">
    <w:abstractNumId w:val="8"/>
  </w:num>
  <w:num w:numId="5" w16cid:durableId="712969504">
    <w:abstractNumId w:val="0"/>
  </w:num>
  <w:num w:numId="6" w16cid:durableId="380830923">
    <w:abstractNumId w:val="2"/>
  </w:num>
  <w:num w:numId="7" w16cid:durableId="1921207347">
    <w:abstractNumId w:val="5"/>
  </w:num>
  <w:num w:numId="8" w16cid:durableId="1383016690">
    <w:abstractNumId w:val="7"/>
  </w:num>
  <w:num w:numId="9" w16cid:durableId="1129082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14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F98"/>
    <w:rsid w:val="00001D49"/>
    <w:rsid w:val="0000342E"/>
    <w:rsid w:val="0000414B"/>
    <w:rsid w:val="0000497E"/>
    <w:rsid w:val="0000648B"/>
    <w:rsid w:val="00006F9B"/>
    <w:rsid w:val="000113BF"/>
    <w:rsid w:val="00013829"/>
    <w:rsid w:val="0001578A"/>
    <w:rsid w:val="00021D5E"/>
    <w:rsid w:val="000232A1"/>
    <w:rsid w:val="00024419"/>
    <w:rsid w:val="00027545"/>
    <w:rsid w:val="00033393"/>
    <w:rsid w:val="0003628D"/>
    <w:rsid w:val="00043E0D"/>
    <w:rsid w:val="000446F9"/>
    <w:rsid w:val="00045680"/>
    <w:rsid w:val="00046B58"/>
    <w:rsid w:val="00054884"/>
    <w:rsid w:val="00055D0F"/>
    <w:rsid w:val="00056FA7"/>
    <w:rsid w:val="000600CC"/>
    <w:rsid w:val="000632DC"/>
    <w:rsid w:val="000715D8"/>
    <w:rsid w:val="0007499D"/>
    <w:rsid w:val="00075780"/>
    <w:rsid w:val="00077E11"/>
    <w:rsid w:val="00080C41"/>
    <w:rsid w:val="00081B1B"/>
    <w:rsid w:val="000822CC"/>
    <w:rsid w:val="00083B86"/>
    <w:rsid w:val="00084979"/>
    <w:rsid w:val="00085864"/>
    <w:rsid w:val="00087F6B"/>
    <w:rsid w:val="00090A94"/>
    <w:rsid w:val="000923C4"/>
    <w:rsid w:val="000935BB"/>
    <w:rsid w:val="000940BD"/>
    <w:rsid w:val="00094A72"/>
    <w:rsid w:val="00095411"/>
    <w:rsid w:val="000A040C"/>
    <w:rsid w:val="000A0AF9"/>
    <w:rsid w:val="000A7247"/>
    <w:rsid w:val="000B0C97"/>
    <w:rsid w:val="000B17CE"/>
    <w:rsid w:val="000C0FCA"/>
    <w:rsid w:val="000C1A2F"/>
    <w:rsid w:val="000C3162"/>
    <w:rsid w:val="000C46B1"/>
    <w:rsid w:val="000C5517"/>
    <w:rsid w:val="000D280D"/>
    <w:rsid w:val="000D63E6"/>
    <w:rsid w:val="000E05E5"/>
    <w:rsid w:val="000E07FB"/>
    <w:rsid w:val="000E7FF9"/>
    <w:rsid w:val="000F3697"/>
    <w:rsid w:val="000F5317"/>
    <w:rsid w:val="000F5882"/>
    <w:rsid w:val="000F740C"/>
    <w:rsid w:val="00101E78"/>
    <w:rsid w:val="00102548"/>
    <w:rsid w:val="00102EBE"/>
    <w:rsid w:val="00103556"/>
    <w:rsid w:val="001141BC"/>
    <w:rsid w:val="001147ED"/>
    <w:rsid w:val="0011480F"/>
    <w:rsid w:val="0012165E"/>
    <w:rsid w:val="00126E2F"/>
    <w:rsid w:val="00132BF7"/>
    <w:rsid w:val="001345AD"/>
    <w:rsid w:val="00136F19"/>
    <w:rsid w:val="00137831"/>
    <w:rsid w:val="00140A99"/>
    <w:rsid w:val="00144140"/>
    <w:rsid w:val="00147323"/>
    <w:rsid w:val="001518DA"/>
    <w:rsid w:val="0015344D"/>
    <w:rsid w:val="001544BD"/>
    <w:rsid w:val="00154FE7"/>
    <w:rsid w:val="0015574C"/>
    <w:rsid w:val="001620BA"/>
    <w:rsid w:val="001633D1"/>
    <w:rsid w:val="00163ED7"/>
    <w:rsid w:val="001644F7"/>
    <w:rsid w:val="001664AC"/>
    <w:rsid w:val="0017274D"/>
    <w:rsid w:val="00172B27"/>
    <w:rsid w:val="0018023E"/>
    <w:rsid w:val="001837F6"/>
    <w:rsid w:val="00184F26"/>
    <w:rsid w:val="001860BF"/>
    <w:rsid w:val="001872C0"/>
    <w:rsid w:val="001923A6"/>
    <w:rsid w:val="0019495A"/>
    <w:rsid w:val="00194C8A"/>
    <w:rsid w:val="001A107E"/>
    <w:rsid w:val="001A400C"/>
    <w:rsid w:val="001A4397"/>
    <w:rsid w:val="001A454B"/>
    <w:rsid w:val="001B0845"/>
    <w:rsid w:val="001B1794"/>
    <w:rsid w:val="001B78D6"/>
    <w:rsid w:val="001C140B"/>
    <w:rsid w:val="001C4621"/>
    <w:rsid w:val="001C5A9B"/>
    <w:rsid w:val="001D0B91"/>
    <w:rsid w:val="001D3EC1"/>
    <w:rsid w:val="001D6BCC"/>
    <w:rsid w:val="001D752C"/>
    <w:rsid w:val="001E08F5"/>
    <w:rsid w:val="001E0939"/>
    <w:rsid w:val="001E4994"/>
    <w:rsid w:val="001E62E6"/>
    <w:rsid w:val="001E69B6"/>
    <w:rsid w:val="001F21E1"/>
    <w:rsid w:val="001F298A"/>
    <w:rsid w:val="001F5343"/>
    <w:rsid w:val="001F5824"/>
    <w:rsid w:val="001F5A23"/>
    <w:rsid w:val="001F6356"/>
    <w:rsid w:val="0020066C"/>
    <w:rsid w:val="002035E5"/>
    <w:rsid w:val="00205CB7"/>
    <w:rsid w:val="0021218A"/>
    <w:rsid w:val="0021244F"/>
    <w:rsid w:val="00212E15"/>
    <w:rsid w:val="002157BC"/>
    <w:rsid w:val="00216BD3"/>
    <w:rsid w:val="00216CBE"/>
    <w:rsid w:val="0022082F"/>
    <w:rsid w:val="002212D3"/>
    <w:rsid w:val="002232B0"/>
    <w:rsid w:val="002246B1"/>
    <w:rsid w:val="002263B1"/>
    <w:rsid w:val="00226453"/>
    <w:rsid w:val="002269E1"/>
    <w:rsid w:val="0023096A"/>
    <w:rsid w:val="00230A70"/>
    <w:rsid w:val="00231340"/>
    <w:rsid w:val="00234FBE"/>
    <w:rsid w:val="002353B1"/>
    <w:rsid w:val="0023697F"/>
    <w:rsid w:val="0024050E"/>
    <w:rsid w:val="0024139F"/>
    <w:rsid w:val="00241535"/>
    <w:rsid w:val="00241993"/>
    <w:rsid w:val="00243CDD"/>
    <w:rsid w:val="0024607B"/>
    <w:rsid w:val="00246DFA"/>
    <w:rsid w:val="00247D07"/>
    <w:rsid w:val="00251394"/>
    <w:rsid w:val="0025287A"/>
    <w:rsid w:val="00263D65"/>
    <w:rsid w:val="002647F4"/>
    <w:rsid w:val="002672C9"/>
    <w:rsid w:val="00267BAF"/>
    <w:rsid w:val="00271A5E"/>
    <w:rsid w:val="00271ED9"/>
    <w:rsid w:val="00273847"/>
    <w:rsid w:val="00274E75"/>
    <w:rsid w:val="00277579"/>
    <w:rsid w:val="002805EF"/>
    <w:rsid w:val="00283D57"/>
    <w:rsid w:val="00284E4C"/>
    <w:rsid w:val="002851D7"/>
    <w:rsid w:val="00285E8C"/>
    <w:rsid w:val="00287BD5"/>
    <w:rsid w:val="00291A7F"/>
    <w:rsid w:val="00297898"/>
    <w:rsid w:val="002A2712"/>
    <w:rsid w:val="002A3BDD"/>
    <w:rsid w:val="002A55E6"/>
    <w:rsid w:val="002A5ED9"/>
    <w:rsid w:val="002B2A19"/>
    <w:rsid w:val="002B2A34"/>
    <w:rsid w:val="002C0C4E"/>
    <w:rsid w:val="002C1120"/>
    <w:rsid w:val="002C3C65"/>
    <w:rsid w:val="002C4CE3"/>
    <w:rsid w:val="002D04FA"/>
    <w:rsid w:val="002D3379"/>
    <w:rsid w:val="002D6212"/>
    <w:rsid w:val="002E0882"/>
    <w:rsid w:val="002E0D43"/>
    <w:rsid w:val="002E3B18"/>
    <w:rsid w:val="002E6C42"/>
    <w:rsid w:val="002F0D86"/>
    <w:rsid w:val="002F2905"/>
    <w:rsid w:val="002F4330"/>
    <w:rsid w:val="002F5E1A"/>
    <w:rsid w:val="002F6E07"/>
    <w:rsid w:val="002F74FD"/>
    <w:rsid w:val="002F7DD8"/>
    <w:rsid w:val="00301BFA"/>
    <w:rsid w:val="00302E13"/>
    <w:rsid w:val="00304C9D"/>
    <w:rsid w:val="0030557E"/>
    <w:rsid w:val="00305AD6"/>
    <w:rsid w:val="00306263"/>
    <w:rsid w:val="003136A7"/>
    <w:rsid w:val="00315360"/>
    <w:rsid w:val="00315F77"/>
    <w:rsid w:val="003169B0"/>
    <w:rsid w:val="00321232"/>
    <w:rsid w:val="00321BD0"/>
    <w:rsid w:val="003275FF"/>
    <w:rsid w:val="0032760B"/>
    <w:rsid w:val="00332E18"/>
    <w:rsid w:val="00332FF5"/>
    <w:rsid w:val="003343A0"/>
    <w:rsid w:val="0033526E"/>
    <w:rsid w:val="00335F0C"/>
    <w:rsid w:val="00336E37"/>
    <w:rsid w:val="0034246F"/>
    <w:rsid w:val="00343D7F"/>
    <w:rsid w:val="00343F3C"/>
    <w:rsid w:val="00353391"/>
    <w:rsid w:val="00353C07"/>
    <w:rsid w:val="0035553E"/>
    <w:rsid w:val="00363752"/>
    <w:rsid w:val="0036389A"/>
    <w:rsid w:val="00370C57"/>
    <w:rsid w:val="003725D5"/>
    <w:rsid w:val="00374F58"/>
    <w:rsid w:val="0037558E"/>
    <w:rsid w:val="00375BD8"/>
    <w:rsid w:val="00376BD5"/>
    <w:rsid w:val="00385AB9"/>
    <w:rsid w:val="00390346"/>
    <w:rsid w:val="00395494"/>
    <w:rsid w:val="003A004A"/>
    <w:rsid w:val="003A0584"/>
    <w:rsid w:val="003A144B"/>
    <w:rsid w:val="003A5BC6"/>
    <w:rsid w:val="003B3157"/>
    <w:rsid w:val="003B3585"/>
    <w:rsid w:val="003C0822"/>
    <w:rsid w:val="003C56C6"/>
    <w:rsid w:val="003C607E"/>
    <w:rsid w:val="003D0B63"/>
    <w:rsid w:val="003D3038"/>
    <w:rsid w:val="003E27F0"/>
    <w:rsid w:val="003E3CBC"/>
    <w:rsid w:val="003F14BF"/>
    <w:rsid w:val="003F329D"/>
    <w:rsid w:val="00400574"/>
    <w:rsid w:val="00404452"/>
    <w:rsid w:val="0040548C"/>
    <w:rsid w:val="00407685"/>
    <w:rsid w:val="00407809"/>
    <w:rsid w:val="00410ABB"/>
    <w:rsid w:val="00413864"/>
    <w:rsid w:val="00414FD7"/>
    <w:rsid w:val="00415AFE"/>
    <w:rsid w:val="00416827"/>
    <w:rsid w:val="00422C15"/>
    <w:rsid w:val="0042487F"/>
    <w:rsid w:val="00430EAF"/>
    <w:rsid w:val="00431665"/>
    <w:rsid w:val="00436354"/>
    <w:rsid w:val="0043677E"/>
    <w:rsid w:val="004402D0"/>
    <w:rsid w:val="00440649"/>
    <w:rsid w:val="004474B8"/>
    <w:rsid w:val="0045070E"/>
    <w:rsid w:val="00451B06"/>
    <w:rsid w:val="00452FBC"/>
    <w:rsid w:val="00455404"/>
    <w:rsid w:val="004559DC"/>
    <w:rsid w:val="00456164"/>
    <w:rsid w:val="004564EA"/>
    <w:rsid w:val="004609A8"/>
    <w:rsid w:val="00463185"/>
    <w:rsid w:val="00464C83"/>
    <w:rsid w:val="00465769"/>
    <w:rsid w:val="00465994"/>
    <w:rsid w:val="004713EC"/>
    <w:rsid w:val="00471A72"/>
    <w:rsid w:val="00472A82"/>
    <w:rsid w:val="004730F0"/>
    <w:rsid w:val="00473FEF"/>
    <w:rsid w:val="004748A1"/>
    <w:rsid w:val="00477C4C"/>
    <w:rsid w:val="004810E6"/>
    <w:rsid w:val="00486873"/>
    <w:rsid w:val="004877AC"/>
    <w:rsid w:val="00490995"/>
    <w:rsid w:val="0049188E"/>
    <w:rsid w:val="00491942"/>
    <w:rsid w:val="004942BB"/>
    <w:rsid w:val="004A39F9"/>
    <w:rsid w:val="004B0F30"/>
    <w:rsid w:val="004B3531"/>
    <w:rsid w:val="004B3F46"/>
    <w:rsid w:val="004B3F92"/>
    <w:rsid w:val="004B4220"/>
    <w:rsid w:val="004B4BE9"/>
    <w:rsid w:val="004B53A5"/>
    <w:rsid w:val="004B56E5"/>
    <w:rsid w:val="004C14E6"/>
    <w:rsid w:val="004C7790"/>
    <w:rsid w:val="004C7D28"/>
    <w:rsid w:val="004D0472"/>
    <w:rsid w:val="004D1019"/>
    <w:rsid w:val="004D4480"/>
    <w:rsid w:val="004D5928"/>
    <w:rsid w:val="004D6406"/>
    <w:rsid w:val="004E18BD"/>
    <w:rsid w:val="004F0235"/>
    <w:rsid w:val="004F1CF1"/>
    <w:rsid w:val="004F53A4"/>
    <w:rsid w:val="00502F78"/>
    <w:rsid w:val="005049EC"/>
    <w:rsid w:val="00512E3D"/>
    <w:rsid w:val="00520F81"/>
    <w:rsid w:val="00526162"/>
    <w:rsid w:val="0052660A"/>
    <w:rsid w:val="005305FC"/>
    <w:rsid w:val="00532105"/>
    <w:rsid w:val="00532666"/>
    <w:rsid w:val="0053268F"/>
    <w:rsid w:val="00533863"/>
    <w:rsid w:val="00535F2D"/>
    <w:rsid w:val="00537EBC"/>
    <w:rsid w:val="005433BF"/>
    <w:rsid w:val="005467E6"/>
    <w:rsid w:val="00546B72"/>
    <w:rsid w:val="0055501C"/>
    <w:rsid w:val="00563C49"/>
    <w:rsid w:val="00566E24"/>
    <w:rsid w:val="00567EEA"/>
    <w:rsid w:val="00574DF7"/>
    <w:rsid w:val="0057563D"/>
    <w:rsid w:val="005802AA"/>
    <w:rsid w:val="005840B7"/>
    <w:rsid w:val="00584A1A"/>
    <w:rsid w:val="00587445"/>
    <w:rsid w:val="00595F24"/>
    <w:rsid w:val="005A0FA1"/>
    <w:rsid w:val="005A1B23"/>
    <w:rsid w:val="005B31C1"/>
    <w:rsid w:val="005B5F61"/>
    <w:rsid w:val="005C12D1"/>
    <w:rsid w:val="005D0BCE"/>
    <w:rsid w:val="005D1200"/>
    <w:rsid w:val="005D41D5"/>
    <w:rsid w:val="005D6E4B"/>
    <w:rsid w:val="005E2754"/>
    <w:rsid w:val="005E4978"/>
    <w:rsid w:val="005E698E"/>
    <w:rsid w:val="005E6B21"/>
    <w:rsid w:val="005F1411"/>
    <w:rsid w:val="005F1F00"/>
    <w:rsid w:val="005F497E"/>
    <w:rsid w:val="005F6BCB"/>
    <w:rsid w:val="0060357A"/>
    <w:rsid w:val="00603C1A"/>
    <w:rsid w:val="006044DF"/>
    <w:rsid w:val="00605E34"/>
    <w:rsid w:val="006062B5"/>
    <w:rsid w:val="0061099D"/>
    <w:rsid w:val="00614E38"/>
    <w:rsid w:val="0062239A"/>
    <w:rsid w:val="00626204"/>
    <w:rsid w:val="00627D8D"/>
    <w:rsid w:val="00636AA4"/>
    <w:rsid w:val="006375ED"/>
    <w:rsid w:val="006379EB"/>
    <w:rsid w:val="0064154D"/>
    <w:rsid w:val="00644991"/>
    <w:rsid w:val="00650B0C"/>
    <w:rsid w:val="0065373C"/>
    <w:rsid w:val="00654B51"/>
    <w:rsid w:val="00654F83"/>
    <w:rsid w:val="006560D4"/>
    <w:rsid w:val="0065651B"/>
    <w:rsid w:val="0065700A"/>
    <w:rsid w:val="0065792A"/>
    <w:rsid w:val="0066292D"/>
    <w:rsid w:val="006702E4"/>
    <w:rsid w:val="00671AE6"/>
    <w:rsid w:val="00672AA0"/>
    <w:rsid w:val="00673DC1"/>
    <w:rsid w:val="00675AD3"/>
    <w:rsid w:val="00677857"/>
    <w:rsid w:val="006836F2"/>
    <w:rsid w:val="0068446A"/>
    <w:rsid w:val="0068662F"/>
    <w:rsid w:val="00690604"/>
    <w:rsid w:val="006A020C"/>
    <w:rsid w:val="006A0C05"/>
    <w:rsid w:val="006A0E52"/>
    <w:rsid w:val="006A5A69"/>
    <w:rsid w:val="006B051C"/>
    <w:rsid w:val="006B219B"/>
    <w:rsid w:val="006B6258"/>
    <w:rsid w:val="006B682D"/>
    <w:rsid w:val="006C1622"/>
    <w:rsid w:val="006C399F"/>
    <w:rsid w:val="006C422B"/>
    <w:rsid w:val="006C44F2"/>
    <w:rsid w:val="006C59FA"/>
    <w:rsid w:val="006C6B19"/>
    <w:rsid w:val="006D1C75"/>
    <w:rsid w:val="006D1CE7"/>
    <w:rsid w:val="006D4496"/>
    <w:rsid w:val="006D4782"/>
    <w:rsid w:val="006D55D1"/>
    <w:rsid w:val="006D6E72"/>
    <w:rsid w:val="006D771C"/>
    <w:rsid w:val="006E1FD1"/>
    <w:rsid w:val="006E3F5B"/>
    <w:rsid w:val="006E4435"/>
    <w:rsid w:val="006E5C17"/>
    <w:rsid w:val="006E6E82"/>
    <w:rsid w:val="006F249A"/>
    <w:rsid w:val="006F2EB8"/>
    <w:rsid w:val="0070172F"/>
    <w:rsid w:val="00702067"/>
    <w:rsid w:val="00710E88"/>
    <w:rsid w:val="00715ABB"/>
    <w:rsid w:val="00720286"/>
    <w:rsid w:val="00720758"/>
    <w:rsid w:val="00722CBC"/>
    <w:rsid w:val="00722F69"/>
    <w:rsid w:val="00724227"/>
    <w:rsid w:val="00724FC7"/>
    <w:rsid w:val="00730A66"/>
    <w:rsid w:val="0073245D"/>
    <w:rsid w:val="00733194"/>
    <w:rsid w:val="00734BEA"/>
    <w:rsid w:val="0073544F"/>
    <w:rsid w:val="00737EF4"/>
    <w:rsid w:val="00740922"/>
    <w:rsid w:val="0074156D"/>
    <w:rsid w:val="00741A35"/>
    <w:rsid w:val="00743170"/>
    <w:rsid w:val="0074359F"/>
    <w:rsid w:val="00744EA5"/>
    <w:rsid w:val="0074559C"/>
    <w:rsid w:val="0074726F"/>
    <w:rsid w:val="00760BCC"/>
    <w:rsid w:val="00760E96"/>
    <w:rsid w:val="007631E2"/>
    <w:rsid w:val="00764A34"/>
    <w:rsid w:val="00764BDE"/>
    <w:rsid w:val="00764D52"/>
    <w:rsid w:val="00766608"/>
    <w:rsid w:val="00767013"/>
    <w:rsid w:val="007670AF"/>
    <w:rsid w:val="00767595"/>
    <w:rsid w:val="00770381"/>
    <w:rsid w:val="00773F67"/>
    <w:rsid w:val="00774D70"/>
    <w:rsid w:val="00775293"/>
    <w:rsid w:val="00780CF6"/>
    <w:rsid w:val="00782459"/>
    <w:rsid w:val="0078247E"/>
    <w:rsid w:val="007837D8"/>
    <w:rsid w:val="00785276"/>
    <w:rsid w:val="00787D09"/>
    <w:rsid w:val="00794378"/>
    <w:rsid w:val="00795F93"/>
    <w:rsid w:val="00797684"/>
    <w:rsid w:val="007A0B00"/>
    <w:rsid w:val="007A141D"/>
    <w:rsid w:val="007A2B00"/>
    <w:rsid w:val="007A2B6C"/>
    <w:rsid w:val="007A3834"/>
    <w:rsid w:val="007A454C"/>
    <w:rsid w:val="007A4F6C"/>
    <w:rsid w:val="007A5DC8"/>
    <w:rsid w:val="007A5DEB"/>
    <w:rsid w:val="007A79DE"/>
    <w:rsid w:val="007B047A"/>
    <w:rsid w:val="007B794A"/>
    <w:rsid w:val="007C1394"/>
    <w:rsid w:val="007C225D"/>
    <w:rsid w:val="007C617D"/>
    <w:rsid w:val="007D2F98"/>
    <w:rsid w:val="007D4B3F"/>
    <w:rsid w:val="007D5593"/>
    <w:rsid w:val="007D6CFA"/>
    <w:rsid w:val="007D6F0B"/>
    <w:rsid w:val="007F004E"/>
    <w:rsid w:val="007F26B8"/>
    <w:rsid w:val="00800C61"/>
    <w:rsid w:val="00801811"/>
    <w:rsid w:val="00802B85"/>
    <w:rsid w:val="00805D28"/>
    <w:rsid w:val="00806847"/>
    <w:rsid w:val="00810349"/>
    <w:rsid w:val="00814866"/>
    <w:rsid w:val="00820125"/>
    <w:rsid w:val="008203AE"/>
    <w:rsid w:val="00820F54"/>
    <w:rsid w:val="00821F66"/>
    <w:rsid w:val="00830BB3"/>
    <w:rsid w:val="0083448E"/>
    <w:rsid w:val="00834BCA"/>
    <w:rsid w:val="00841410"/>
    <w:rsid w:val="00842EDA"/>
    <w:rsid w:val="00845711"/>
    <w:rsid w:val="008468C8"/>
    <w:rsid w:val="00854318"/>
    <w:rsid w:val="008555C5"/>
    <w:rsid w:val="00860511"/>
    <w:rsid w:val="008637D0"/>
    <w:rsid w:val="00864071"/>
    <w:rsid w:val="008660C1"/>
    <w:rsid w:val="00874004"/>
    <w:rsid w:val="008768D4"/>
    <w:rsid w:val="008775E9"/>
    <w:rsid w:val="00877BED"/>
    <w:rsid w:val="00877D55"/>
    <w:rsid w:val="008819F0"/>
    <w:rsid w:val="00886A88"/>
    <w:rsid w:val="0089131D"/>
    <w:rsid w:val="008958DE"/>
    <w:rsid w:val="008A0B20"/>
    <w:rsid w:val="008A2BDF"/>
    <w:rsid w:val="008A483D"/>
    <w:rsid w:val="008A51B4"/>
    <w:rsid w:val="008A5593"/>
    <w:rsid w:val="008B5BF7"/>
    <w:rsid w:val="008B78E5"/>
    <w:rsid w:val="008B7CD0"/>
    <w:rsid w:val="008C0901"/>
    <w:rsid w:val="008C1C87"/>
    <w:rsid w:val="008C316C"/>
    <w:rsid w:val="008C5993"/>
    <w:rsid w:val="008C5FB7"/>
    <w:rsid w:val="008C6AD5"/>
    <w:rsid w:val="008D1995"/>
    <w:rsid w:val="008D24B1"/>
    <w:rsid w:val="008E0742"/>
    <w:rsid w:val="008E4FA8"/>
    <w:rsid w:val="008E6A5E"/>
    <w:rsid w:val="008F1079"/>
    <w:rsid w:val="008F61A2"/>
    <w:rsid w:val="00902F00"/>
    <w:rsid w:val="00904C40"/>
    <w:rsid w:val="00907B29"/>
    <w:rsid w:val="00911450"/>
    <w:rsid w:val="009144D3"/>
    <w:rsid w:val="00916F11"/>
    <w:rsid w:val="00923329"/>
    <w:rsid w:val="0092419B"/>
    <w:rsid w:val="00931B1A"/>
    <w:rsid w:val="00934C1F"/>
    <w:rsid w:val="00936389"/>
    <w:rsid w:val="009420BC"/>
    <w:rsid w:val="00943830"/>
    <w:rsid w:val="00943E2E"/>
    <w:rsid w:val="009470C8"/>
    <w:rsid w:val="0094783F"/>
    <w:rsid w:val="00954324"/>
    <w:rsid w:val="00955812"/>
    <w:rsid w:val="00955E15"/>
    <w:rsid w:val="00961E9A"/>
    <w:rsid w:val="0096223D"/>
    <w:rsid w:val="00962630"/>
    <w:rsid w:val="00964E4D"/>
    <w:rsid w:val="00964FA4"/>
    <w:rsid w:val="00965A65"/>
    <w:rsid w:val="0097175A"/>
    <w:rsid w:val="009764CC"/>
    <w:rsid w:val="00981F65"/>
    <w:rsid w:val="009904BE"/>
    <w:rsid w:val="009935B8"/>
    <w:rsid w:val="00993D50"/>
    <w:rsid w:val="00994150"/>
    <w:rsid w:val="009A1A48"/>
    <w:rsid w:val="009A2264"/>
    <w:rsid w:val="009A503A"/>
    <w:rsid w:val="009A7AB5"/>
    <w:rsid w:val="009A7C74"/>
    <w:rsid w:val="009B056D"/>
    <w:rsid w:val="009B0E6A"/>
    <w:rsid w:val="009B4AA6"/>
    <w:rsid w:val="009B5A78"/>
    <w:rsid w:val="009B615A"/>
    <w:rsid w:val="009B6CEC"/>
    <w:rsid w:val="009B725F"/>
    <w:rsid w:val="009B7772"/>
    <w:rsid w:val="009C104D"/>
    <w:rsid w:val="009C28A0"/>
    <w:rsid w:val="009C3083"/>
    <w:rsid w:val="009C3968"/>
    <w:rsid w:val="009C3FC7"/>
    <w:rsid w:val="009C5F2B"/>
    <w:rsid w:val="009D3B01"/>
    <w:rsid w:val="009E1A36"/>
    <w:rsid w:val="009E363A"/>
    <w:rsid w:val="009E4650"/>
    <w:rsid w:val="009E4E15"/>
    <w:rsid w:val="009E4E9B"/>
    <w:rsid w:val="009E4FCE"/>
    <w:rsid w:val="009F1AB2"/>
    <w:rsid w:val="009F1F16"/>
    <w:rsid w:val="009F53EF"/>
    <w:rsid w:val="009F7242"/>
    <w:rsid w:val="00A011DE"/>
    <w:rsid w:val="00A03BB3"/>
    <w:rsid w:val="00A041D2"/>
    <w:rsid w:val="00A10B1C"/>
    <w:rsid w:val="00A11524"/>
    <w:rsid w:val="00A150BF"/>
    <w:rsid w:val="00A16771"/>
    <w:rsid w:val="00A2213E"/>
    <w:rsid w:val="00A24471"/>
    <w:rsid w:val="00A250BB"/>
    <w:rsid w:val="00A35B6F"/>
    <w:rsid w:val="00A43172"/>
    <w:rsid w:val="00A43958"/>
    <w:rsid w:val="00A43A4F"/>
    <w:rsid w:val="00A4644C"/>
    <w:rsid w:val="00A47F80"/>
    <w:rsid w:val="00A503B3"/>
    <w:rsid w:val="00A51CEA"/>
    <w:rsid w:val="00A530B6"/>
    <w:rsid w:val="00A53451"/>
    <w:rsid w:val="00A53A03"/>
    <w:rsid w:val="00A53D1A"/>
    <w:rsid w:val="00A5424B"/>
    <w:rsid w:val="00A57C8C"/>
    <w:rsid w:val="00A63A70"/>
    <w:rsid w:val="00A7461A"/>
    <w:rsid w:val="00A74F71"/>
    <w:rsid w:val="00A809DA"/>
    <w:rsid w:val="00A81661"/>
    <w:rsid w:val="00A81D9C"/>
    <w:rsid w:val="00A82911"/>
    <w:rsid w:val="00A85402"/>
    <w:rsid w:val="00A85583"/>
    <w:rsid w:val="00A93069"/>
    <w:rsid w:val="00A930FB"/>
    <w:rsid w:val="00A94D75"/>
    <w:rsid w:val="00AA0116"/>
    <w:rsid w:val="00AA0259"/>
    <w:rsid w:val="00AA580A"/>
    <w:rsid w:val="00AB098F"/>
    <w:rsid w:val="00AB46E3"/>
    <w:rsid w:val="00AB5FB5"/>
    <w:rsid w:val="00AB7100"/>
    <w:rsid w:val="00AC0E5E"/>
    <w:rsid w:val="00AC2893"/>
    <w:rsid w:val="00AC523B"/>
    <w:rsid w:val="00AC5D2C"/>
    <w:rsid w:val="00AC5E01"/>
    <w:rsid w:val="00AC6A09"/>
    <w:rsid w:val="00AD1E09"/>
    <w:rsid w:val="00AD760F"/>
    <w:rsid w:val="00AD7E04"/>
    <w:rsid w:val="00AE06CB"/>
    <w:rsid w:val="00AE2BD5"/>
    <w:rsid w:val="00AE35FC"/>
    <w:rsid w:val="00AF3BFE"/>
    <w:rsid w:val="00AF3E3C"/>
    <w:rsid w:val="00AF58D0"/>
    <w:rsid w:val="00AF7B3D"/>
    <w:rsid w:val="00B03EF8"/>
    <w:rsid w:val="00B05556"/>
    <w:rsid w:val="00B15D07"/>
    <w:rsid w:val="00B204CE"/>
    <w:rsid w:val="00B2060C"/>
    <w:rsid w:val="00B24632"/>
    <w:rsid w:val="00B316B0"/>
    <w:rsid w:val="00B3322D"/>
    <w:rsid w:val="00B33FAE"/>
    <w:rsid w:val="00B343B0"/>
    <w:rsid w:val="00B43A8C"/>
    <w:rsid w:val="00B44625"/>
    <w:rsid w:val="00B44907"/>
    <w:rsid w:val="00B46E45"/>
    <w:rsid w:val="00B46E4E"/>
    <w:rsid w:val="00B518C9"/>
    <w:rsid w:val="00B552D0"/>
    <w:rsid w:val="00B63D16"/>
    <w:rsid w:val="00B6575B"/>
    <w:rsid w:val="00B715FE"/>
    <w:rsid w:val="00B75373"/>
    <w:rsid w:val="00B815B9"/>
    <w:rsid w:val="00B83688"/>
    <w:rsid w:val="00B83B24"/>
    <w:rsid w:val="00B841E9"/>
    <w:rsid w:val="00B84809"/>
    <w:rsid w:val="00B86B4B"/>
    <w:rsid w:val="00B92856"/>
    <w:rsid w:val="00B94FB6"/>
    <w:rsid w:val="00BA136D"/>
    <w:rsid w:val="00BA1EF9"/>
    <w:rsid w:val="00BA7D2E"/>
    <w:rsid w:val="00BB4158"/>
    <w:rsid w:val="00BB5BED"/>
    <w:rsid w:val="00BB6BF8"/>
    <w:rsid w:val="00BC0171"/>
    <w:rsid w:val="00BC15AD"/>
    <w:rsid w:val="00BC2933"/>
    <w:rsid w:val="00BC2F8A"/>
    <w:rsid w:val="00BC3C83"/>
    <w:rsid w:val="00BC3D1F"/>
    <w:rsid w:val="00BC41F5"/>
    <w:rsid w:val="00BC494D"/>
    <w:rsid w:val="00BC6701"/>
    <w:rsid w:val="00BC7A29"/>
    <w:rsid w:val="00BC7CE7"/>
    <w:rsid w:val="00BD1B8A"/>
    <w:rsid w:val="00BD6D55"/>
    <w:rsid w:val="00BE0C1D"/>
    <w:rsid w:val="00BE29F3"/>
    <w:rsid w:val="00BE3498"/>
    <w:rsid w:val="00BE358A"/>
    <w:rsid w:val="00BE40B6"/>
    <w:rsid w:val="00BE41FA"/>
    <w:rsid w:val="00BE487D"/>
    <w:rsid w:val="00BE4EA5"/>
    <w:rsid w:val="00BE4F48"/>
    <w:rsid w:val="00BE6B3C"/>
    <w:rsid w:val="00BF2523"/>
    <w:rsid w:val="00BF2749"/>
    <w:rsid w:val="00C002BD"/>
    <w:rsid w:val="00C0244B"/>
    <w:rsid w:val="00C077DC"/>
    <w:rsid w:val="00C15E18"/>
    <w:rsid w:val="00C20C5A"/>
    <w:rsid w:val="00C22BE3"/>
    <w:rsid w:val="00C276E9"/>
    <w:rsid w:val="00C31F54"/>
    <w:rsid w:val="00C3221A"/>
    <w:rsid w:val="00C324BF"/>
    <w:rsid w:val="00C343C4"/>
    <w:rsid w:val="00C35A8A"/>
    <w:rsid w:val="00C361D0"/>
    <w:rsid w:val="00C47601"/>
    <w:rsid w:val="00C527C6"/>
    <w:rsid w:val="00C53872"/>
    <w:rsid w:val="00C563A0"/>
    <w:rsid w:val="00C613FA"/>
    <w:rsid w:val="00C629FC"/>
    <w:rsid w:val="00C630F3"/>
    <w:rsid w:val="00C64FEA"/>
    <w:rsid w:val="00C6566B"/>
    <w:rsid w:val="00C669FA"/>
    <w:rsid w:val="00C730AA"/>
    <w:rsid w:val="00C96C00"/>
    <w:rsid w:val="00C975F4"/>
    <w:rsid w:val="00C97999"/>
    <w:rsid w:val="00C97CF8"/>
    <w:rsid w:val="00CA1839"/>
    <w:rsid w:val="00CA3D21"/>
    <w:rsid w:val="00CB032A"/>
    <w:rsid w:val="00CB20B4"/>
    <w:rsid w:val="00CB20D5"/>
    <w:rsid w:val="00CB2BB7"/>
    <w:rsid w:val="00CB3DA8"/>
    <w:rsid w:val="00CB55BD"/>
    <w:rsid w:val="00CB7802"/>
    <w:rsid w:val="00CB7ADE"/>
    <w:rsid w:val="00CC1FAB"/>
    <w:rsid w:val="00CC39FB"/>
    <w:rsid w:val="00CC6B53"/>
    <w:rsid w:val="00CD6596"/>
    <w:rsid w:val="00CD66A0"/>
    <w:rsid w:val="00CE0404"/>
    <w:rsid w:val="00CE5CEB"/>
    <w:rsid w:val="00CF4704"/>
    <w:rsid w:val="00D05CC9"/>
    <w:rsid w:val="00D07090"/>
    <w:rsid w:val="00D120B4"/>
    <w:rsid w:val="00D17476"/>
    <w:rsid w:val="00D21140"/>
    <w:rsid w:val="00D213F6"/>
    <w:rsid w:val="00D2298D"/>
    <w:rsid w:val="00D23018"/>
    <w:rsid w:val="00D278FE"/>
    <w:rsid w:val="00D279FC"/>
    <w:rsid w:val="00D30DD7"/>
    <w:rsid w:val="00D35D99"/>
    <w:rsid w:val="00D364CA"/>
    <w:rsid w:val="00D402B0"/>
    <w:rsid w:val="00D41042"/>
    <w:rsid w:val="00D4273F"/>
    <w:rsid w:val="00D4279F"/>
    <w:rsid w:val="00D447B4"/>
    <w:rsid w:val="00D44F81"/>
    <w:rsid w:val="00D44F9F"/>
    <w:rsid w:val="00D518E9"/>
    <w:rsid w:val="00D564F3"/>
    <w:rsid w:val="00D67EBE"/>
    <w:rsid w:val="00D80202"/>
    <w:rsid w:val="00D8069F"/>
    <w:rsid w:val="00D81309"/>
    <w:rsid w:val="00D82759"/>
    <w:rsid w:val="00D84495"/>
    <w:rsid w:val="00D85F8E"/>
    <w:rsid w:val="00D86ADD"/>
    <w:rsid w:val="00D90027"/>
    <w:rsid w:val="00D91A69"/>
    <w:rsid w:val="00D96DF1"/>
    <w:rsid w:val="00D97A15"/>
    <w:rsid w:val="00DA05C0"/>
    <w:rsid w:val="00DA1DC1"/>
    <w:rsid w:val="00DA3498"/>
    <w:rsid w:val="00DA37BD"/>
    <w:rsid w:val="00DA6C00"/>
    <w:rsid w:val="00DA7198"/>
    <w:rsid w:val="00DA74A1"/>
    <w:rsid w:val="00DA7D0A"/>
    <w:rsid w:val="00DB1301"/>
    <w:rsid w:val="00DB1329"/>
    <w:rsid w:val="00DB7BBB"/>
    <w:rsid w:val="00DC4492"/>
    <w:rsid w:val="00DC4518"/>
    <w:rsid w:val="00DC53E8"/>
    <w:rsid w:val="00DC69D4"/>
    <w:rsid w:val="00DD1342"/>
    <w:rsid w:val="00DD1D5E"/>
    <w:rsid w:val="00DD240E"/>
    <w:rsid w:val="00DE2DE3"/>
    <w:rsid w:val="00DE4CD5"/>
    <w:rsid w:val="00DE5B58"/>
    <w:rsid w:val="00DE7C92"/>
    <w:rsid w:val="00DF00F8"/>
    <w:rsid w:val="00DF300B"/>
    <w:rsid w:val="00DF3C57"/>
    <w:rsid w:val="00DF4745"/>
    <w:rsid w:val="00DF6276"/>
    <w:rsid w:val="00E1445A"/>
    <w:rsid w:val="00E16004"/>
    <w:rsid w:val="00E1643D"/>
    <w:rsid w:val="00E16667"/>
    <w:rsid w:val="00E3653A"/>
    <w:rsid w:val="00E36E82"/>
    <w:rsid w:val="00E43EDB"/>
    <w:rsid w:val="00E441EC"/>
    <w:rsid w:val="00E47526"/>
    <w:rsid w:val="00E51303"/>
    <w:rsid w:val="00E52758"/>
    <w:rsid w:val="00E54CF5"/>
    <w:rsid w:val="00E56109"/>
    <w:rsid w:val="00E5728C"/>
    <w:rsid w:val="00E6047B"/>
    <w:rsid w:val="00E614C8"/>
    <w:rsid w:val="00E64AEC"/>
    <w:rsid w:val="00E65935"/>
    <w:rsid w:val="00E678E5"/>
    <w:rsid w:val="00E67F80"/>
    <w:rsid w:val="00E70C90"/>
    <w:rsid w:val="00E7177A"/>
    <w:rsid w:val="00E71EFF"/>
    <w:rsid w:val="00E73249"/>
    <w:rsid w:val="00E737CC"/>
    <w:rsid w:val="00E77E36"/>
    <w:rsid w:val="00E802BF"/>
    <w:rsid w:val="00E83508"/>
    <w:rsid w:val="00E84CF4"/>
    <w:rsid w:val="00E85338"/>
    <w:rsid w:val="00E86B99"/>
    <w:rsid w:val="00E90347"/>
    <w:rsid w:val="00E90619"/>
    <w:rsid w:val="00EA10FF"/>
    <w:rsid w:val="00EA13C7"/>
    <w:rsid w:val="00EA370F"/>
    <w:rsid w:val="00EA3999"/>
    <w:rsid w:val="00EA3AF8"/>
    <w:rsid w:val="00EA3CAB"/>
    <w:rsid w:val="00EA72BD"/>
    <w:rsid w:val="00EA768C"/>
    <w:rsid w:val="00EB232F"/>
    <w:rsid w:val="00EB2468"/>
    <w:rsid w:val="00EB274F"/>
    <w:rsid w:val="00EB2BD2"/>
    <w:rsid w:val="00EB2C7A"/>
    <w:rsid w:val="00EB4310"/>
    <w:rsid w:val="00EB48D9"/>
    <w:rsid w:val="00EC2392"/>
    <w:rsid w:val="00EC24AA"/>
    <w:rsid w:val="00EC3979"/>
    <w:rsid w:val="00ED21E6"/>
    <w:rsid w:val="00ED4FF4"/>
    <w:rsid w:val="00EE070C"/>
    <w:rsid w:val="00EE28E6"/>
    <w:rsid w:val="00EE362C"/>
    <w:rsid w:val="00EE57C4"/>
    <w:rsid w:val="00EE6359"/>
    <w:rsid w:val="00EF0594"/>
    <w:rsid w:val="00EF4FF1"/>
    <w:rsid w:val="00EF636C"/>
    <w:rsid w:val="00EF6E18"/>
    <w:rsid w:val="00F01011"/>
    <w:rsid w:val="00F044F2"/>
    <w:rsid w:val="00F05196"/>
    <w:rsid w:val="00F13106"/>
    <w:rsid w:val="00F14145"/>
    <w:rsid w:val="00F21E68"/>
    <w:rsid w:val="00F23F06"/>
    <w:rsid w:val="00F26B5D"/>
    <w:rsid w:val="00F30384"/>
    <w:rsid w:val="00F303D7"/>
    <w:rsid w:val="00F3050B"/>
    <w:rsid w:val="00F30CAB"/>
    <w:rsid w:val="00F329FB"/>
    <w:rsid w:val="00F32B96"/>
    <w:rsid w:val="00F45415"/>
    <w:rsid w:val="00F45E5E"/>
    <w:rsid w:val="00F47692"/>
    <w:rsid w:val="00F47DE9"/>
    <w:rsid w:val="00F52307"/>
    <w:rsid w:val="00F560F7"/>
    <w:rsid w:val="00F5753A"/>
    <w:rsid w:val="00F6677E"/>
    <w:rsid w:val="00F71CD1"/>
    <w:rsid w:val="00F75EAD"/>
    <w:rsid w:val="00F77A3E"/>
    <w:rsid w:val="00F85BB6"/>
    <w:rsid w:val="00F91C40"/>
    <w:rsid w:val="00F92139"/>
    <w:rsid w:val="00F96B30"/>
    <w:rsid w:val="00F97CD8"/>
    <w:rsid w:val="00FA0060"/>
    <w:rsid w:val="00FA29B8"/>
    <w:rsid w:val="00FA2B28"/>
    <w:rsid w:val="00FA44DC"/>
    <w:rsid w:val="00FA6C19"/>
    <w:rsid w:val="00FA78F5"/>
    <w:rsid w:val="00FA7F75"/>
    <w:rsid w:val="00FB1364"/>
    <w:rsid w:val="00FB491B"/>
    <w:rsid w:val="00FB6919"/>
    <w:rsid w:val="00FB701F"/>
    <w:rsid w:val="00FC01AE"/>
    <w:rsid w:val="00FC26FE"/>
    <w:rsid w:val="00FC4765"/>
    <w:rsid w:val="00FC60DB"/>
    <w:rsid w:val="00FD1975"/>
    <w:rsid w:val="00FD3040"/>
    <w:rsid w:val="00FD3D99"/>
    <w:rsid w:val="00FD7733"/>
    <w:rsid w:val="00FE0EAF"/>
    <w:rsid w:val="00FE2FAD"/>
    <w:rsid w:val="00FE4A8F"/>
    <w:rsid w:val="00FF2391"/>
    <w:rsid w:val="00FF3A0D"/>
    <w:rsid w:val="48C9E090"/>
    <w:rsid w:val="4DCC6BE3"/>
    <w:rsid w:val="666A5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498F85E"/>
  <w15:docId w15:val="{8A7E4F10-6F79-4D97-B120-8D58F10E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6375ED"/>
    <w:rPr>
      <w:rFonts w:ascii="Arial" w:eastAsia="ＭＳ ゴシック" w:hAnsi="Arial"/>
      <w:sz w:val="18"/>
      <w:szCs w:val="18"/>
    </w:rPr>
  </w:style>
  <w:style w:type="table" w:styleId="a4">
    <w:name w:val="Table Grid"/>
    <w:basedOn w:val="a1"/>
    <w:rsid w:val="00F303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1B78D6"/>
    <w:pPr>
      <w:tabs>
        <w:tab w:val="center" w:pos="4252"/>
        <w:tab w:val="right" w:pos="8504"/>
      </w:tabs>
      <w:snapToGrid w:val="0"/>
    </w:pPr>
  </w:style>
  <w:style w:type="character" w:customStyle="1" w:styleId="a6">
    <w:name w:val="ヘッダー (文字)"/>
    <w:basedOn w:val="a0"/>
    <w:link w:val="a5"/>
    <w:rsid w:val="001B78D6"/>
    <w:rPr>
      <w:kern w:val="2"/>
      <w:sz w:val="21"/>
      <w:szCs w:val="24"/>
    </w:rPr>
  </w:style>
  <w:style w:type="paragraph" w:styleId="a7">
    <w:name w:val="footer"/>
    <w:basedOn w:val="a"/>
    <w:link w:val="a8"/>
    <w:rsid w:val="001B78D6"/>
    <w:pPr>
      <w:tabs>
        <w:tab w:val="center" w:pos="4252"/>
        <w:tab w:val="right" w:pos="8504"/>
      </w:tabs>
      <w:snapToGrid w:val="0"/>
    </w:pPr>
  </w:style>
  <w:style w:type="character" w:customStyle="1" w:styleId="a8">
    <w:name w:val="フッター (文字)"/>
    <w:basedOn w:val="a0"/>
    <w:link w:val="a7"/>
    <w:rsid w:val="001B78D6"/>
    <w:rPr>
      <w:kern w:val="2"/>
      <w:sz w:val="21"/>
      <w:szCs w:val="24"/>
    </w:rPr>
  </w:style>
  <w:style w:type="paragraph" w:styleId="a9">
    <w:name w:val="List Paragraph"/>
    <w:basedOn w:val="a"/>
    <w:uiPriority w:val="34"/>
    <w:qFormat/>
    <w:rsid w:val="00964E4D"/>
    <w:pPr>
      <w:ind w:leftChars="400" w:left="840"/>
    </w:pPr>
  </w:style>
  <w:style w:type="paragraph" w:styleId="Web">
    <w:name w:val="Normal (Web)"/>
    <w:basedOn w:val="a"/>
    <w:uiPriority w:val="99"/>
    <w:semiHidden/>
    <w:unhideWhenUsed/>
    <w:rsid w:val="00DB7B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a">
    <w:name w:val="Strong"/>
    <w:basedOn w:val="a0"/>
    <w:uiPriority w:val="22"/>
    <w:qFormat/>
    <w:rsid w:val="001534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9964218">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japane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ahara\My%20Documents\tahara\&#40635;&#29983;&#22654;&#38306;&#36899;\&#25480;&#26989;&#38306;&#36899;\&#21330;&#30740;\&#20225;&#30011;&#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42DFD04490200B47A76C1CE793EACE7F" ma:contentTypeVersion="0" ma:contentTypeDescription="新しいドキュメントを作成します。" ma:contentTypeScope="" ma:versionID="ca93424f0a2a19b2896eb2117690a873">
  <xsd:schema xmlns:xsd="http://www.w3.org/2001/XMLSchema" xmlns:xs="http://www.w3.org/2001/XMLSchema" xmlns:p="http://schemas.microsoft.com/office/2006/metadata/properties" targetNamespace="http://schemas.microsoft.com/office/2006/metadata/properties" ma:root="true" ma:fieldsID="e0e46738973ce63e7373d6040de515f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94F11A-A8BF-4B1A-89BE-9D224201E8BA}">
  <ds:schemaRefs>
    <ds:schemaRef ds:uri="http://schemas.openxmlformats.org/officeDocument/2006/bibliography"/>
  </ds:schemaRefs>
</ds:datastoreItem>
</file>

<file path=customXml/itemProps2.xml><?xml version="1.0" encoding="utf-8"?>
<ds:datastoreItem xmlns:ds="http://schemas.openxmlformats.org/officeDocument/2006/customXml" ds:itemID="{6FF3B426-03A9-4B28-8DB6-666D1A02314E}">
  <ds:schemaRefs>
    <ds:schemaRef ds:uri="http://schemas.microsoft.com/sharepoint/v3/contenttype/forms"/>
  </ds:schemaRefs>
</ds:datastoreItem>
</file>

<file path=customXml/itemProps3.xml><?xml version="1.0" encoding="utf-8"?>
<ds:datastoreItem xmlns:ds="http://schemas.openxmlformats.org/officeDocument/2006/customXml" ds:itemID="{3080C832-AF3E-423B-B7A1-16DA808E2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B86578C-333D-4332-B1B1-5BDB78B6F2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企画書.dot</Template>
  <TotalTime>925</TotalTime>
  <Pages>1</Pages>
  <Words>96</Words>
  <Characters>551</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imamura</dc:creator>
  <cp:keywords/>
  <cp:lastModifiedBy>けい ｍ</cp:lastModifiedBy>
  <cp:revision>274</cp:revision>
  <cp:lastPrinted>2014-09-14T05:24:00Z</cp:lastPrinted>
  <dcterms:created xsi:type="dcterms:W3CDTF">2012-09-09T06:13:00Z</dcterms:created>
  <dcterms:modified xsi:type="dcterms:W3CDTF">2024-07-26T03:50:00Z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0x01010042DFD04490200B47A76C1CE793EACE7F</vt:lpwstr>
  </property>
</Properties>
</file>